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336BD" w14:textId="77777777" w:rsidR="00F42065" w:rsidRDefault="000156A3" w:rsidP="00377A68">
      <w:pPr>
        <w:pStyle w:val="DocTitle"/>
      </w:pPr>
      <w:bookmarkStart w:id="0" w:name="_Toc481250216"/>
      <w:proofErr w:type="spellStart"/>
      <w:r>
        <w:t>Minecruft</w:t>
      </w:r>
      <w:bookmarkEnd w:id="0"/>
      <w:proofErr w:type="spellEnd"/>
    </w:p>
    <w:p w14:paraId="2457E76C" w14:textId="77777777" w:rsidR="000156A3" w:rsidRDefault="000156A3" w:rsidP="00377A68">
      <w:pPr>
        <w:pStyle w:val="Subtitle"/>
      </w:pPr>
      <w:bookmarkStart w:id="1" w:name="_Toc481250217"/>
      <w:r>
        <w:t>Test Plan</w:t>
      </w:r>
      <w:bookmarkEnd w:id="1"/>
    </w:p>
    <w:p w14:paraId="5B55F040" w14:textId="77777777" w:rsidR="000156A3" w:rsidRPr="000156A3" w:rsidRDefault="000156A3" w:rsidP="000156A3"/>
    <w:p w14:paraId="0AEEB52C" w14:textId="77777777" w:rsidR="000156A3" w:rsidRPr="00FD4FCE" w:rsidRDefault="000156A3" w:rsidP="00377A68">
      <w:pPr>
        <w:pStyle w:val="AuthorNames"/>
      </w:pPr>
      <w:bookmarkStart w:id="2" w:name="_Toc481250218"/>
      <w:r w:rsidRPr="00FD4FCE">
        <w:t>Sorcha Bayle - x16136012</w:t>
      </w:r>
      <w:bookmarkEnd w:id="2"/>
    </w:p>
    <w:p w14:paraId="02A91E5F" w14:textId="77777777" w:rsidR="000156A3" w:rsidRPr="00FD4FCE" w:rsidRDefault="000156A3" w:rsidP="00377A68">
      <w:pPr>
        <w:pStyle w:val="AuthorNames"/>
      </w:pPr>
      <w:bookmarkStart w:id="3" w:name="_Toc481250219"/>
      <w:r w:rsidRPr="00FD4FCE">
        <w:t>John Frazer - x16138015</w:t>
      </w:r>
      <w:bookmarkEnd w:id="3"/>
    </w:p>
    <w:p w14:paraId="2CFEDDA2" w14:textId="77777777" w:rsidR="000156A3" w:rsidRPr="000156A3" w:rsidRDefault="000156A3" w:rsidP="00377A68">
      <w:pPr>
        <w:pStyle w:val="AuthorNames"/>
        <w:rPr>
          <w:rFonts w:eastAsiaTheme="minorEastAsia"/>
          <w:color w:val="E09B3B" w:themeColor="accent1"/>
          <w:sz w:val="56"/>
        </w:rPr>
      </w:pPr>
      <w:bookmarkStart w:id="4" w:name="_Toc481250220"/>
      <w:r w:rsidRPr="00FD4FCE">
        <w:t>Carl Leslie - x16137655</w:t>
      </w:r>
      <w:bookmarkEnd w:id="4"/>
    </w:p>
    <w:p w14:paraId="48894F65" w14:textId="77777777" w:rsidR="000156A3" w:rsidRDefault="000156A3">
      <w:pPr>
        <w:rPr>
          <w:rFonts w:eastAsiaTheme="minorEastAsia"/>
          <w:iCs/>
          <w:color w:val="3E3E3E" w:themeColor="text2" w:themeTint="E6"/>
          <w:sz w:val="28"/>
        </w:rPr>
      </w:pPr>
      <w:r>
        <w:br w:type="page"/>
      </w:r>
    </w:p>
    <w:sdt>
      <w:sdtPr>
        <w:rPr>
          <w:rFonts w:asciiTheme="minorHAnsi" w:eastAsiaTheme="minorHAnsi" w:hAnsiTheme="minorHAnsi" w:cstheme="minorBidi"/>
          <w:b w:val="0"/>
          <w:sz w:val="22"/>
          <w:szCs w:val="22"/>
        </w:rPr>
        <w:id w:val="-1719353904"/>
        <w:docPartObj>
          <w:docPartGallery w:val="Table of Contents"/>
          <w:docPartUnique/>
        </w:docPartObj>
      </w:sdtPr>
      <w:sdtEndPr>
        <w:rPr>
          <w:bCs/>
          <w:noProof/>
        </w:rPr>
      </w:sdtEndPr>
      <w:sdtContent>
        <w:p w14:paraId="56B7A15E" w14:textId="77777777" w:rsidR="000156A3" w:rsidRDefault="000156A3" w:rsidP="00803016">
          <w:pPr>
            <w:pStyle w:val="TOCHeading"/>
            <w:spacing w:after="1200"/>
          </w:pPr>
          <w:r>
            <w:t>Table of Contents</w:t>
          </w:r>
        </w:p>
        <w:p w14:paraId="64704162"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sz w:val="24"/>
              <w:szCs w:val="24"/>
            </w:rPr>
            <w:fldChar w:fldCharType="begin"/>
          </w:r>
          <w:r>
            <w:rPr>
              <w:sz w:val="24"/>
              <w:szCs w:val="24"/>
            </w:rPr>
            <w:instrText xml:space="preserve"> TOC \o "2-2" \t "Heading 1,1,Heading 3,3" </w:instrText>
          </w:r>
          <w:r>
            <w:rPr>
              <w:sz w:val="24"/>
              <w:szCs w:val="24"/>
            </w:rPr>
            <w:fldChar w:fldCharType="separate"/>
          </w:r>
          <w:bookmarkStart w:id="5" w:name="_GoBack"/>
          <w:bookmarkEnd w:id="5"/>
          <w:r>
            <w:rPr>
              <w:noProof/>
            </w:rPr>
            <w:t>Introduction</w:t>
          </w:r>
          <w:r>
            <w:rPr>
              <w:noProof/>
            </w:rPr>
            <w:tab/>
          </w:r>
          <w:r>
            <w:rPr>
              <w:noProof/>
            </w:rPr>
            <w:fldChar w:fldCharType="begin"/>
          </w:r>
          <w:r>
            <w:rPr>
              <w:noProof/>
            </w:rPr>
            <w:instrText xml:space="preserve"> PAGEREF _Toc481250613 \h </w:instrText>
          </w:r>
          <w:r>
            <w:rPr>
              <w:noProof/>
            </w:rPr>
          </w:r>
          <w:r>
            <w:rPr>
              <w:noProof/>
            </w:rPr>
            <w:fldChar w:fldCharType="separate"/>
          </w:r>
          <w:r>
            <w:rPr>
              <w:noProof/>
            </w:rPr>
            <w:t>3</w:t>
          </w:r>
          <w:r>
            <w:rPr>
              <w:noProof/>
            </w:rPr>
            <w:fldChar w:fldCharType="end"/>
          </w:r>
        </w:p>
        <w:p w14:paraId="4189289D"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Purpose of This Document</w:t>
          </w:r>
          <w:r>
            <w:rPr>
              <w:noProof/>
            </w:rPr>
            <w:tab/>
          </w:r>
          <w:r>
            <w:rPr>
              <w:noProof/>
            </w:rPr>
            <w:fldChar w:fldCharType="begin"/>
          </w:r>
          <w:r>
            <w:rPr>
              <w:noProof/>
            </w:rPr>
            <w:instrText xml:space="preserve"> PAGEREF _Toc481250614 \h </w:instrText>
          </w:r>
          <w:r>
            <w:rPr>
              <w:noProof/>
            </w:rPr>
          </w:r>
          <w:r>
            <w:rPr>
              <w:noProof/>
            </w:rPr>
            <w:fldChar w:fldCharType="separate"/>
          </w:r>
          <w:r>
            <w:rPr>
              <w:noProof/>
            </w:rPr>
            <w:t>3</w:t>
          </w:r>
          <w:r>
            <w:rPr>
              <w:noProof/>
            </w:rPr>
            <w:fldChar w:fldCharType="end"/>
          </w:r>
        </w:p>
        <w:p w14:paraId="45E7EAF9"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Objectives</w:t>
          </w:r>
          <w:r>
            <w:rPr>
              <w:noProof/>
            </w:rPr>
            <w:tab/>
          </w:r>
          <w:r>
            <w:rPr>
              <w:noProof/>
            </w:rPr>
            <w:fldChar w:fldCharType="begin"/>
          </w:r>
          <w:r>
            <w:rPr>
              <w:noProof/>
            </w:rPr>
            <w:instrText xml:space="preserve"> PAGEREF _Toc481250615 \h </w:instrText>
          </w:r>
          <w:r>
            <w:rPr>
              <w:noProof/>
            </w:rPr>
          </w:r>
          <w:r>
            <w:rPr>
              <w:noProof/>
            </w:rPr>
            <w:fldChar w:fldCharType="separate"/>
          </w:r>
          <w:r>
            <w:rPr>
              <w:noProof/>
            </w:rPr>
            <w:t>3</w:t>
          </w:r>
          <w:r>
            <w:rPr>
              <w:noProof/>
            </w:rPr>
            <w:fldChar w:fldCharType="end"/>
          </w:r>
        </w:p>
        <w:p w14:paraId="6D2E276C"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Tasks</w:t>
          </w:r>
          <w:r>
            <w:rPr>
              <w:noProof/>
            </w:rPr>
            <w:tab/>
          </w:r>
          <w:r>
            <w:rPr>
              <w:noProof/>
            </w:rPr>
            <w:fldChar w:fldCharType="begin"/>
          </w:r>
          <w:r>
            <w:rPr>
              <w:noProof/>
            </w:rPr>
            <w:instrText xml:space="preserve"> PAGEREF _Toc481250616 \h </w:instrText>
          </w:r>
          <w:r>
            <w:rPr>
              <w:noProof/>
            </w:rPr>
          </w:r>
          <w:r>
            <w:rPr>
              <w:noProof/>
            </w:rPr>
            <w:fldChar w:fldCharType="separate"/>
          </w:r>
          <w:r>
            <w:rPr>
              <w:noProof/>
            </w:rPr>
            <w:t>3</w:t>
          </w:r>
          <w:r>
            <w:rPr>
              <w:noProof/>
            </w:rPr>
            <w:fldChar w:fldCharType="end"/>
          </w:r>
        </w:p>
        <w:p w14:paraId="1EAB59B1"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Scope</w:t>
          </w:r>
          <w:r>
            <w:rPr>
              <w:noProof/>
            </w:rPr>
            <w:tab/>
          </w:r>
          <w:r>
            <w:rPr>
              <w:noProof/>
            </w:rPr>
            <w:fldChar w:fldCharType="begin"/>
          </w:r>
          <w:r>
            <w:rPr>
              <w:noProof/>
            </w:rPr>
            <w:instrText xml:space="preserve"> PAGEREF _Toc481250617 \h </w:instrText>
          </w:r>
          <w:r>
            <w:rPr>
              <w:noProof/>
            </w:rPr>
          </w:r>
          <w:r>
            <w:rPr>
              <w:noProof/>
            </w:rPr>
            <w:fldChar w:fldCharType="separate"/>
          </w:r>
          <w:r>
            <w:rPr>
              <w:noProof/>
            </w:rPr>
            <w:t>3</w:t>
          </w:r>
          <w:r>
            <w:rPr>
              <w:noProof/>
            </w:rPr>
            <w:fldChar w:fldCharType="end"/>
          </w:r>
        </w:p>
        <w:p w14:paraId="2E9C8DBB"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noProof/>
            </w:rPr>
            <w:t>TESTING STRATEGY</w:t>
          </w:r>
          <w:r>
            <w:rPr>
              <w:noProof/>
            </w:rPr>
            <w:tab/>
          </w:r>
          <w:r>
            <w:rPr>
              <w:noProof/>
            </w:rPr>
            <w:fldChar w:fldCharType="begin"/>
          </w:r>
          <w:r>
            <w:rPr>
              <w:noProof/>
            </w:rPr>
            <w:instrText xml:space="preserve"> PAGEREF _Toc481250618 \h </w:instrText>
          </w:r>
          <w:r>
            <w:rPr>
              <w:noProof/>
            </w:rPr>
          </w:r>
          <w:r>
            <w:rPr>
              <w:noProof/>
            </w:rPr>
            <w:fldChar w:fldCharType="separate"/>
          </w:r>
          <w:r>
            <w:rPr>
              <w:noProof/>
            </w:rPr>
            <w:t>4</w:t>
          </w:r>
          <w:r>
            <w:rPr>
              <w:noProof/>
            </w:rPr>
            <w:fldChar w:fldCharType="end"/>
          </w:r>
        </w:p>
        <w:p w14:paraId="46F5FBC6"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Unit Testing</w:t>
          </w:r>
          <w:r>
            <w:rPr>
              <w:noProof/>
            </w:rPr>
            <w:tab/>
          </w:r>
          <w:r>
            <w:rPr>
              <w:noProof/>
            </w:rPr>
            <w:fldChar w:fldCharType="begin"/>
          </w:r>
          <w:r>
            <w:rPr>
              <w:noProof/>
            </w:rPr>
            <w:instrText xml:space="preserve"> PAGEREF _Toc481250619 \h </w:instrText>
          </w:r>
          <w:r>
            <w:rPr>
              <w:noProof/>
            </w:rPr>
          </w:r>
          <w:r>
            <w:rPr>
              <w:noProof/>
            </w:rPr>
            <w:fldChar w:fldCharType="separate"/>
          </w:r>
          <w:r>
            <w:rPr>
              <w:noProof/>
            </w:rPr>
            <w:t>4</w:t>
          </w:r>
          <w:r>
            <w:rPr>
              <w:noProof/>
            </w:rPr>
            <w:fldChar w:fldCharType="end"/>
          </w:r>
        </w:p>
        <w:p w14:paraId="65C8C7A6"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System and Integration Testing</w:t>
          </w:r>
          <w:r>
            <w:rPr>
              <w:noProof/>
            </w:rPr>
            <w:tab/>
          </w:r>
          <w:r>
            <w:rPr>
              <w:noProof/>
            </w:rPr>
            <w:fldChar w:fldCharType="begin"/>
          </w:r>
          <w:r>
            <w:rPr>
              <w:noProof/>
            </w:rPr>
            <w:instrText xml:space="preserve"> PAGEREF _Toc481250620 \h </w:instrText>
          </w:r>
          <w:r>
            <w:rPr>
              <w:noProof/>
            </w:rPr>
          </w:r>
          <w:r>
            <w:rPr>
              <w:noProof/>
            </w:rPr>
            <w:fldChar w:fldCharType="separate"/>
          </w:r>
          <w:r>
            <w:rPr>
              <w:noProof/>
            </w:rPr>
            <w:t>4</w:t>
          </w:r>
          <w:r>
            <w:rPr>
              <w:noProof/>
            </w:rPr>
            <w:fldChar w:fldCharType="end"/>
          </w:r>
        </w:p>
        <w:p w14:paraId="62A01AA5"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Performance and Stress Testing</w:t>
          </w:r>
          <w:r>
            <w:rPr>
              <w:noProof/>
            </w:rPr>
            <w:tab/>
          </w:r>
          <w:r>
            <w:rPr>
              <w:noProof/>
            </w:rPr>
            <w:fldChar w:fldCharType="begin"/>
          </w:r>
          <w:r>
            <w:rPr>
              <w:noProof/>
            </w:rPr>
            <w:instrText xml:space="preserve"> PAGEREF _Toc481250621 \h </w:instrText>
          </w:r>
          <w:r>
            <w:rPr>
              <w:noProof/>
            </w:rPr>
          </w:r>
          <w:r>
            <w:rPr>
              <w:noProof/>
            </w:rPr>
            <w:fldChar w:fldCharType="separate"/>
          </w:r>
          <w:r>
            <w:rPr>
              <w:noProof/>
            </w:rPr>
            <w:t>5</w:t>
          </w:r>
          <w:r>
            <w:rPr>
              <w:noProof/>
            </w:rPr>
            <w:fldChar w:fldCharType="end"/>
          </w:r>
        </w:p>
        <w:p w14:paraId="332B28FF"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User Acceptance Testing</w:t>
          </w:r>
          <w:r>
            <w:rPr>
              <w:noProof/>
            </w:rPr>
            <w:tab/>
          </w:r>
          <w:r>
            <w:rPr>
              <w:noProof/>
            </w:rPr>
            <w:fldChar w:fldCharType="begin"/>
          </w:r>
          <w:r>
            <w:rPr>
              <w:noProof/>
            </w:rPr>
            <w:instrText xml:space="preserve"> PAGEREF _Toc481250622 \h </w:instrText>
          </w:r>
          <w:r>
            <w:rPr>
              <w:noProof/>
            </w:rPr>
          </w:r>
          <w:r>
            <w:rPr>
              <w:noProof/>
            </w:rPr>
            <w:fldChar w:fldCharType="separate"/>
          </w:r>
          <w:r>
            <w:rPr>
              <w:noProof/>
            </w:rPr>
            <w:t>5</w:t>
          </w:r>
          <w:r>
            <w:rPr>
              <w:noProof/>
            </w:rPr>
            <w:fldChar w:fldCharType="end"/>
          </w:r>
        </w:p>
        <w:p w14:paraId="19D09E8C"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Batch Testing</w:t>
          </w:r>
          <w:r>
            <w:rPr>
              <w:noProof/>
            </w:rPr>
            <w:tab/>
          </w:r>
          <w:r>
            <w:rPr>
              <w:noProof/>
            </w:rPr>
            <w:fldChar w:fldCharType="begin"/>
          </w:r>
          <w:r>
            <w:rPr>
              <w:noProof/>
            </w:rPr>
            <w:instrText xml:space="preserve"> PAGEREF _Toc481250623 \h </w:instrText>
          </w:r>
          <w:r>
            <w:rPr>
              <w:noProof/>
            </w:rPr>
          </w:r>
          <w:r>
            <w:rPr>
              <w:noProof/>
            </w:rPr>
            <w:fldChar w:fldCharType="separate"/>
          </w:r>
          <w:r>
            <w:rPr>
              <w:noProof/>
            </w:rPr>
            <w:t>5</w:t>
          </w:r>
          <w:r>
            <w:rPr>
              <w:noProof/>
            </w:rPr>
            <w:fldChar w:fldCharType="end"/>
          </w:r>
        </w:p>
        <w:p w14:paraId="735F2784"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Automated Regression Testing</w:t>
          </w:r>
          <w:r>
            <w:rPr>
              <w:noProof/>
            </w:rPr>
            <w:tab/>
          </w:r>
          <w:r>
            <w:rPr>
              <w:noProof/>
            </w:rPr>
            <w:fldChar w:fldCharType="begin"/>
          </w:r>
          <w:r>
            <w:rPr>
              <w:noProof/>
            </w:rPr>
            <w:instrText xml:space="preserve"> PAGEREF _Toc481250624 \h </w:instrText>
          </w:r>
          <w:r>
            <w:rPr>
              <w:noProof/>
            </w:rPr>
          </w:r>
          <w:r>
            <w:rPr>
              <w:noProof/>
            </w:rPr>
            <w:fldChar w:fldCharType="separate"/>
          </w:r>
          <w:r>
            <w:rPr>
              <w:noProof/>
            </w:rPr>
            <w:t>5</w:t>
          </w:r>
          <w:r>
            <w:rPr>
              <w:noProof/>
            </w:rPr>
            <w:fldChar w:fldCharType="end"/>
          </w:r>
        </w:p>
        <w:p w14:paraId="247BD7CF"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Beta Testing</w:t>
          </w:r>
          <w:r>
            <w:rPr>
              <w:noProof/>
            </w:rPr>
            <w:tab/>
          </w:r>
          <w:r>
            <w:rPr>
              <w:noProof/>
            </w:rPr>
            <w:fldChar w:fldCharType="begin"/>
          </w:r>
          <w:r>
            <w:rPr>
              <w:noProof/>
            </w:rPr>
            <w:instrText xml:space="preserve"> PAGEREF _Toc481250625 \h </w:instrText>
          </w:r>
          <w:r>
            <w:rPr>
              <w:noProof/>
            </w:rPr>
          </w:r>
          <w:r>
            <w:rPr>
              <w:noProof/>
            </w:rPr>
            <w:fldChar w:fldCharType="separate"/>
          </w:r>
          <w:r>
            <w:rPr>
              <w:noProof/>
            </w:rPr>
            <w:t>6</w:t>
          </w:r>
          <w:r>
            <w:rPr>
              <w:noProof/>
            </w:rPr>
            <w:fldChar w:fldCharType="end"/>
          </w:r>
        </w:p>
        <w:p w14:paraId="3E12E68F"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noProof/>
            </w:rPr>
            <w:t>TEST SCHEDULE</w:t>
          </w:r>
          <w:r>
            <w:rPr>
              <w:noProof/>
            </w:rPr>
            <w:tab/>
          </w:r>
          <w:r>
            <w:rPr>
              <w:noProof/>
            </w:rPr>
            <w:fldChar w:fldCharType="begin"/>
          </w:r>
          <w:r>
            <w:rPr>
              <w:noProof/>
            </w:rPr>
            <w:instrText xml:space="preserve"> PAGEREF _Toc481250626 \h </w:instrText>
          </w:r>
          <w:r>
            <w:rPr>
              <w:noProof/>
            </w:rPr>
          </w:r>
          <w:r>
            <w:rPr>
              <w:noProof/>
            </w:rPr>
            <w:fldChar w:fldCharType="separate"/>
          </w:r>
          <w:r>
            <w:rPr>
              <w:noProof/>
            </w:rPr>
            <w:t>7</w:t>
          </w:r>
          <w:r>
            <w:rPr>
              <w:noProof/>
            </w:rPr>
            <w:fldChar w:fldCharType="end"/>
          </w:r>
        </w:p>
        <w:p w14:paraId="7623C4ED"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noProof/>
            </w:rPr>
            <w:t>CONTROL PROCEDURES</w:t>
          </w:r>
          <w:r>
            <w:rPr>
              <w:noProof/>
            </w:rPr>
            <w:tab/>
          </w:r>
          <w:r>
            <w:rPr>
              <w:noProof/>
            </w:rPr>
            <w:fldChar w:fldCharType="begin"/>
          </w:r>
          <w:r>
            <w:rPr>
              <w:noProof/>
            </w:rPr>
            <w:instrText xml:space="preserve"> PAGEREF _Toc481250627 \h </w:instrText>
          </w:r>
          <w:r>
            <w:rPr>
              <w:noProof/>
            </w:rPr>
          </w:r>
          <w:r>
            <w:rPr>
              <w:noProof/>
            </w:rPr>
            <w:fldChar w:fldCharType="separate"/>
          </w:r>
          <w:r>
            <w:rPr>
              <w:noProof/>
            </w:rPr>
            <w:t>8</w:t>
          </w:r>
          <w:r>
            <w:rPr>
              <w:noProof/>
            </w:rPr>
            <w:fldChar w:fldCharType="end"/>
          </w:r>
        </w:p>
        <w:p w14:paraId="5546B527"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Problem Reporting</w:t>
          </w:r>
          <w:r>
            <w:rPr>
              <w:noProof/>
            </w:rPr>
            <w:tab/>
          </w:r>
          <w:r>
            <w:rPr>
              <w:noProof/>
            </w:rPr>
            <w:fldChar w:fldCharType="begin"/>
          </w:r>
          <w:r>
            <w:rPr>
              <w:noProof/>
            </w:rPr>
            <w:instrText xml:space="preserve"> PAGEREF _Toc481250628 \h </w:instrText>
          </w:r>
          <w:r>
            <w:rPr>
              <w:noProof/>
            </w:rPr>
          </w:r>
          <w:r>
            <w:rPr>
              <w:noProof/>
            </w:rPr>
            <w:fldChar w:fldCharType="separate"/>
          </w:r>
          <w:r>
            <w:rPr>
              <w:noProof/>
            </w:rPr>
            <w:t>8</w:t>
          </w:r>
          <w:r>
            <w:rPr>
              <w:noProof/>
            </w:rPr>
            <w:fldChar w:fldCharType="end"/>
          </w:r>
        </w:p>
        <w:p w14:paraId="14A07927"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Change Requests</w:t>
          </w:r>
          <w:r>
            <w:rPr>
              <w:noProof/>
            </w:rPr>
            <w:tab/>
          </w:r>
          <w:r>
            <w:rPr>
              <w:noProof/>
            </w:rPr>
            <w:fldChar w:fldCharType="begin"/>
          </w:r>
          <w:r>
            <w:rPr>
              <w:noProof/>
            </w:rPr>
            <w:instrText xml:space="preserve"> PAGEREF _Toc481250629 \h </w:instrText>
          </w:r>
          <w:r>
            <w:rPr>
              <w:noProof/>
            </w:rPr>
          </w:r>
          <w:r>
            <w:rPr>
              <w:noProof/>
            </w:rPr>
            <w:fldChar w:fldCharType="separate"/>
          </w:r>
          <w:r>
            <w:rPr>
              <w:noProof/>
            </w:rPr>
            <w:t>8</w:t>
          </w:r>
          <w:r>
            <w:rPr>
              <w:noProof/>
            </w:rPr>
            <w:fldChar w:fldCharType="end"/>
          </w:r>
        </w:p>
        <w:p w14:paraId="6B549ACB"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noProof/>
            </w:rPr>
            <w:t>FEATURES TO BE TESTED</w:t>
          </w:r>
          <w:r>
            <w:rPr>
              <w:noProof/>
            </w:rPr>
            <w:tab/>
          </w:r>
          <w:r>
            <w:rPr>
              <w:noProof/>
            </w:rPr>
            <w:fldChar w:fldCharType="begin"/>
          </w:r>
          <w:r>
            <w:rPr>
              <w:noProof/>
            </w:rPr>
            <w:instrText xml:space="preserve"> PAGEREF _Toc481250630 \h </w:instrText>
          </w:r>
          <w:r>
            <w:rPr>
              <w:noProof/>
            </w:rPr>
          </w:r>
          <w:r>
            <w:rPr>
              <w:noProof/>
            </w:rPr>
            <w:fldChar w:fldCharType="separate"/>
          </w:r>
          <w:r>
            <w:rPr>
              <w:noProof/>
            </w:rPr>
            <w:t>9</w:t>
          </w:r>
          <w:r>
            <w:rPr>
              <w:noProof/>
            </w:rPr>
            <w:fldChar w:fldCharType="end"/>
          </w:r>
        </w:p>
        <w:p w14:paraId="27C33E7B"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noProof/>
            </w:rPr>
            <w:t>FEATURES NOT TO BE TESTED</w:t>
          </w:r>
          <w:r>
            <w:rPr>
              <w:noProof/>
            </w:rPr>
            <w:tab/>
          </w:r>
          <w:r>
            <w:rPr>
              <w:noProof/>
            </w:rPr>
            <w:fldChar w:fldCharType="begin"/>
          </w:r>
          <w:r>
            <w:rPr>
              <w:noProof/>
            </w:rPr>
            <w:instrText xml:space="preserve"> PAGEREF _Toc481250631 \h </w:instrText>
          </w:r>
          <w:r>
            <w:rPr>
              <w:noProof/>
            </w:rPr>
          </w:r>
          <w:r>
            <w:rPr>
              <w:noProof/>
            </w:rPr>
            <w:fldChar w:fldCharType="separate"/>
          </w:r>
          <w:r>
            <w:rPr>
              <w:noProof/>
            </w:rPr>
            <w:t>10</w:t>
          </w:r>
          <w:r>
            <w:rPr>
              <w:noProof/>
            </w:rPr>
            <w:fldChar w:fldCharType="end"/>
          </w:r>
        </w:p>
        <w:p w14:paraId="0840BB58"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noProof/>
            </w:rPr>
            <w:t>RESOURCES/ROLES &amp; RESPONSIBILITIES</w:t>
          </w:r>
          <w:r>
            <w:rPr>
              <w:noProof/>
            </w:rPr>
            <w:tab/>
          </w:r>
          <w:r>
            <w:rPr>
              <w:noProof/>
            </w:rPr>
            <w:fldChar w:fldCharType="begin"/>
          </w:r>
          <w:r>
            <w:rPr>
              <w:noProof/>
            </w:rPr>
            <w:instrText xml:space="preserve"> PAGEREF _Toc481250632 \h </w:instrText>
          </w:r>
          <w:r>
            <w:rPr>
              <w:noProof/>
            </w:rPr>
          </w:r>
          <w:r>
            <w:rPr>
              <w:noProof/>
            </w:rPr>
            <w:fldChar w:fldCharType="separate"/>
          </w:r>
          <w:r>
            <w:rPr>
              <w:noProof/>
            </w:rPr>
            <w:t>11</w:t>
          </w:r>
          <w:r>
            <w:rPr>
              <w:noProof/>
            </w:rPr>
            <w:fldChar w:fldCharType="end"/>
          </w:r>
        </w:p>
        <w:p w14:paraId="365FDD76"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noProof/>
            </w:rPr>
            <w:t>SCHEDULES</w:t>
          </w:r>
          <w:r>
            <w:rPr>
              <w:noProof/>
            </w:rPr>
            <w:tab/>
          </w:r>
          <w:r>
            <w:rPr>
              <w:noProof/>
            </w:rPr>
            <w:fldChar w:fldCharType="begin"/>
          </w:r>
          <w:r>
            <w:rPr>
              <w:noProof/>
            </w:rPr>
            <w:instrText xml:space="preserve"> PAGEREF _Toc481250633 \h </w:instrText>
          </w:r>
          <w:r>
            <w:rPr>
              <w:noProof/>
            </w:rPr>
          </w:r>
          <w:r>
            <w:rPr>
              <w:noProof/>
            </w:rPr>
            <w:fldChar w:fldCharType="separate"/>
          </w:r>
          <w:r>
            <w:rPr>
              <w:noProof/>
            </w:rPr>
            <w:t>12</w:t>
          </w:r>
          <w:r>
            <w:rPr>
              <w:noProof/>
            </w:rPr>
            <w:fldChar w:fldCharType="end"/>
          </w:r>
        </w:p>
        <w:p w14:paraId="16BFBE14" w14:textId="77777777" w:rsidR="00803016" w:rsidRDefault="00803016">
          <w:pPr>
            <w:pStyle w:val="TOC3"/>
            <w:tabs>
              <w:tab w:val="right" w:leader="dot" w:pos="10070"/>
            </w:tabs>
            <w:rPr>
              <w:rFonts w:eastAsiaTheme="minorEastAsia" w:cstheme="minorBidi"/>
              <w:noProof/>
              <w:color w:val="auto"/>
              <w:sz w:val="24"/>
              <w:szCs w:val="24"/>
              <w:lang w:eastAsia="en-US"/>
            </w:rPr>
          </w:pPr>
          <w:r>
            <w:rPr>
              <w:noProof/>
            </w:rPr>
            <w:t>Major Deliverables</w:t>
          </w:r>
          <w:r>
            <w:rPr>
              <w:noProof/>
            </w:rPr>
            <w:tab/>
          </w:r>
          <w:r>
            <w:rPr>
              <w:noProof/>
            </w:rPr>
            <w:fldChar w:fldCharType="begin"/>
          </w:r>
          <w:r>
            <w:rPr>
              <w:noProof/>
            </w:rPr>
            <w:instrText xml:space="preserve"> PAGEREF _Toc481250634 \h </w:instrText>
          </w:r>
          <w:r>
            <w:rPr>
              <w:noProof/>
            </w:rPr>
          </w:r>
          <w:r>
            <w:rPr>
              <w:noProof/>
            </w:rPr>
            <w:fldChar w:fldCharType="separate"/>
          </w:r>
          <w:r>
            <w:rPr>
              <w:noProof/>
            </w:rPr>
            <w:t>12</w:t>
          </w:r>
          <w:r>
            <w:rPr>
              <w:noProof/>
            </w:rPr>
            <w:fldChar w:fldCharType="end"/>
          </w:r>
        </w:p>
        <w:p w14:paraId="54EBC04F"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noProof/>
            </w:rPr>
            <w:t>DEPENDENCIES</w:t>
          </w:r>
          <w:r>
            <w:rPr>
              <w:noProof/>
            </w:rPr>
            <w:tab/>
          </w:r>
          <w:r>
            <w:rPr>
              <w:noProof/>
            </w:rPr>
            <w:fldChar w:fldCharType="begin"/>
          </w:r>
          <w:r>
            <w:rPr>
              <w:noProof/>
            </w:rPr>
            <w:instrText xml:space="preserve"> PAGEREF _Toc481250635 \h </w:instrText>
          </w:r>
          <w:r>
            <w:rPr>
              <w:noProof/>
            </w:rPr>
          </w:r>
          <w:r>
            <w:rPr>
              <w:noProof/>
            </w:rPr>
            <w:fldChar w:fldCharType="separate"/>
          </w:r>
          <w:r>
            <w:rPr>
              <w:noProof/>
            </w:rPr>
            <w:t>13</w:t>
          </w:r>
          <w:r>
            <w:rPr>
              <w:noProof/>
            </w:rPr>
            <w:fldChar w:fldCharType="end"/>
          </w:r>
        </w:p>
        <w:p w14:paraId="733D75A1"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noProof/>
            </w:rPr>
            <w:t>RISKS/ASSUMPTIONS</w:t>
          </w:r>
          <w:r>
            <w:rPr>
              <w:noProof/>
            </w:rPr>
            <w:tab/>
          </w:r>
          <w:r>
            <w:rPr>
              <w:noProof/>
            </w:rPr>
            <w:fldChar w:fldCharType="begin"/>
          </w:r>
          <w:r>
            <w:rPr>
              <w:noProof/>
            </w:rPr>
            <w:instrText xml:space="preserve"> PAGEREF _Toc481250636 \h </w:instrText>
          </w:r>
          <w:r>
            <w:rPr>
              <w:noProof/>
            </w:rPr>
          </w:r>
          <w:r>
            <w:rPr>
              <w:noProof/>
            </w:rPr>
            <w:fldChar w:fldCharType="separate"/>
          </w:r>
          <w:r>
            <w:rPr>
              <w:noProof/>
            </w:rPr>
            <w:t>14</w:t>
          </w:r>
          <w:r>
            <w:rPr>
              <w:noProof/>
            </w:rPr>
            <w:fldChar w:fldCharType="end"/>
          </w:r>
        </w:p>
        <w:p w14:paraId="17D6A703" w14:textId="77777777" w:rsidR="00803016" w:rsidRDefault="00803016">
          <w:pPr>
            <w:pStyle w:val="TOC2"/>
            <w:tabs>
              <w:tab w:val="right" w:leader="dot" w:pos="10070"/>
            </w:tabs>
            <w:rPr>
              <w:rFonts w:eastAsiaTheme="minorEastAsia" w:cstheme="minorBidi"/>
              <w:b w:val="0"/>
              <w:bCs w:val="0"/>
              <w:noProof/>
              <w:color w:val="auto"/>
              <w:sz w:val="24"/>
              <w:szCs w:val="24"/>
              <w:lang w:eastAsia="en-US"/>
            </w:rPr>
          </w:pPr>
          <w:r>
            <w:rPr>
              <w:noProof/>
            </w:rPr>
            <w:t>TOOLS</w:t>
          </w:r>
          <w:r>
            <w:rPr>
              <w:noProof/>
            </w:rPr>
            <w:tab/>
          </w:r>
          <w:r>
            <w:rPr>
              <w:noProof/>
            </w:rPr>
            <w:fldChar w:fldCharType="begin"/>
          </w:r>
          <w:r>
            <w:rPr>
              <w:noProof/>
            </w:rPr>
            <w:instrText xml:space="preserve"> PAGEREF _Toc481250637 \h </w:instrText>
          </w:r>
          <w:r>
            <w:rPr>
              <w:noProof/>
            </w:rPr>
          </w:r>
          <w:r>
            <w:rPr>
              <w:noProof/>
            </w:rPr>
            <w:fldChar w:fldCharType="separate"/>
          </w:r>
          <w:r>
            <w:rPr>
              <w:noProof/>
            </w:rPr>
            <w:t>15</w:t>
          </w:r>
          <w:r>
            <w:rPr>
              <w:noProof/>
            </w:rPr>
            <w:fldChar w:fldCharType="end"/>
          </w:r>
        </w:p>
        <w:p w14:paraId="15B7CF56" w14:textId="379D18F3" w:rsidR="000156A3" w:rsidRDefault="00803016">
          <w:r>
            <w:rPr>
              <w:rFonts w:cstheme="minorHAnsi"/>
              <w:sz w:val="24"/>
              <w:szCs w:val="24"/>
            </w:rPr>
            <w:fldChar w:fldCharType="end"/>
          </w:r>
        </w:p>
      </w:sdtContent>
    </w:sdt>
    <w:p w14:paraId="4799E118" w14:textId="77777777" w:rsidR="000156A3" w:rsidRDefault="000156A3">
      <w:pPr>
        <w:rPr>
          <w:rFonts w:eastAsiaTheme="minorEastAsia"/>
          <w:iCs/>
          <w:color w:val="3E3E3E" w:themeColor="text2" w:themeTint="E6"/>
          <w:sz w:val="28"/>
        </w:rPr>
      </w:pPr>
      <w:r>
        <w:br w:type="page"/>
      </w:r>
    </w:p>
    <w:p w14:paraId="755D412A" w14:textId="77777777" w:rsidR="000156A3" w:rsidRPr="00FD4FCE" w:rsidRDefault="000156A3" w:rsidP="000156A3">
      <w:pPr>
        <w:pStyle w:val="Heading2"/>
      </w:pPr>
      <w:bookmarkStart w:id="6" w:name="_Toc184632742"/>
      <w:bookmarkStart w:id="7" w:name="_Toc481250613"/>
      <w:r w:rsidRPr="00FD4FCE">
        <w:lastRenderedPageBreak/>
        <w:t>Introduction</w:t>
      </w:r>
      <w:bookmarkEnd w:id="6"/>
      <w:bookmarkEnd w:id="7"/>
    </w:p>
    <w:p w14:paraId="1599D43B" w14:textId="77777777" w:rsidR="000156A3" w:rsidRPr="00FD4FCE" w:rsidRDefault="000156A3" w:rsidP="000156A3">
      <w:pPr>
        <w:pStyle w:val="Heading3"/>
      </w:pPr>
      <w:bookmarkStart w:id="8" w:name="_Toc456598587"/>
      <w:bookmarkStart w:id="9" w:name="_Toc456600918"/>
      <w:bookmarkStart w:id="10" w:name="_Toc494193640"/>
      <w:bookmarkStart w:id="11" w:name="_Toc184632743"/>
      <w:bookmarkStart w:id="12" w:name="_Toc481250614"/>
      <w:r w:rsidRPr="00FD4FCE">
        <w:t>P</w:t>
      </w:r>
      <w:bookmarkEnd w:id="8"/>
      <w:bookmarkEnd w:id="9"/>
      <w:bookmarkEnd w:id="10"/>
      <w:r w:rsidRPr="00FD4FCE">
        <w:t>urpose of This Document</w:t>
      </w:r>
      <w:bookmarkEnd w:id="11"/>
      <w:bookmarkEnd w:id="12"/>
    </w:p>
    <w:p w14:paraId="496FAB88" w14:textId="77777777" w:rsidR="000156A3" w:rsidRPr="00FD4FCE" w:rsidRDefault="000156A3" w:rsidP="0034063A">
      <w:r w:rsidRPr="00FD4FCE">
        <w:t xml:space="preserve">[Provide the purpose of the </w:t>
      </w:r>
      <w:r w:rsidRPr="00FD4FCE">
        <w:rPr>
          <w:color w:val="auto"/>
        </w:rPr>
        <w:fldChar w:fldCharType="begin"/>
      </w:r>
      <w:r w:rsidRPr="00FD4FCE">
        <w:rPr>
          <w:color w:val="auto"/>
        </w:rPr>
        <w:instrText xml:space="preserve"> DOCPROPERTY  Title  \* MERGEFORMAT </w:instrText>
      </w:r>
      <w:r w:rsidRPr="00FD4FCE">
        <w:rPr>
          <w:color w:val="auto"/>
        </w:rPr>
        <w:fldChar w:fldCharType="end"/>
      </w:r>
      <w:r w:rsidRPr="00FD4FCE">
        <w:t xml:space="preserve"> Document. This document should be tailored to fit a </w:t>
      </w:r>
      <w:proofErr w:type="gramStart"/>
      <w:r w:rsidRPr="00FD4FCE">
        <w:t>particular project’s</w:t>
      </w:r>
      <w:proofErr w:type="gramEnd"/>
      <w:r w:rsidRPr="00FD4FCE">
        <w:t xml:space="preserve"> needs.]</w:t>
      </w:r>
    </w:p>
    <w:p w14:paraId="14D6C90D" w14:textId="60000C4F" w:rsidR="000156A3" w:rsidRPr="0034063A" w:rsidRDefault="000156A3" w:rsidP="0034063A">
      <w:pPr>
        <w:rPr>
          <w:iCs/>
        </w:rPr>
      </w:pPr>
      <w:r w:rsidRPr="00FD4FCE">
        <w:t xml:space="preserve">The </w:t>
      </w:r>
      <w:r w:rsidRPr="00FD4FCE">
        <w:fldChar w:fldCharType="begin"/>
      </w:r>
      <w:r w:rsidRPr="00FD4FCE">
        <w:instrText xml:space="preserve"> DOCPROPERTY  Title  \* MERGEFORMAT </w:instrText>
      </w:r>
      <w:r w:rsidRPr="00FD4FCE">
        <w:fldChar w:fldCharType="end"/>
      </w:r>
      <w:r w:rsidRPr="00FD4FCE">
        <w:t xml:space="preserve"> document documents the functional requirements of the </w:t>
      </w:r>
      <w:r w:rsidRPr="00FD4FCE">
        <w:rPr>
          <w:i/>
          <w:color w:val="0000FF"/>
        </w:rPr>
        <w:t>&lt;test case title&gt;</w:t>
      </w:r>
      <w:r w:rsidRPr="00FD4FCE">
        <w:t xml:space="preserve"> test case. The intended audience is </w:t>
      </w:r>
      <w:r w:rsidRPr="00FD4FCE">
        <w:rPr>
          <w:iCs/>
        </w:rPr>
        <w:t>the project manager, project team, and testing team. Some portions of this document may on occasion be shared with the client/user and other stakeholder whose input/approval into the testing process is needed.</w:t>
      </w:r>
    </w:p>
    <w:p w14:paraId="0EEBBB9C" w14:textId="77777777" w:rsidR="000156A3" w:rsidRPr="00FD4FCE" w:rsidRDefault="000156A3" w:rsidP="000156A3">
      <w:pPr>
        <w:pStyle w:val="Heading3"/>
        <w:rPr>
          <w:rFonts w:cs="Arial Unicode MS"/>
        </w:rPr>
      </w:pPr>
      <w:bookmarkStart w:id="13" w:name="_Toc481250615"/>
      <w:r w:rsidRPr="00FD4FCE">
        <w:t>Objectives</w:t>
      </w:r>
      <w:bookmarkEnd w:id="13"/>
      <w:r w:rsidRPr="00FD4FCE">
        <w:t xml:space="preserve"> </w:t>
      </w:r>
    </w:p>
    <w:p w14:paraId="1A8C34FA" w14:textId="19049620" w:rsidR="000156A3" w:rsidRPr="00FD4FCE" w:rsidRDefault="000156A3" w:rsidP="0034063A">
      <w:r w:rsidRPr="00FD4FCE">
        <w:t xml:space="preserve">Describe the objectives supported by the Master Test Plan, </w:t>
      </w:r>
      <w:proofErr w:type="spellStart"/>
      <w:r w:rsidRPr="00FD4FCE">
        <w:t>eg</w:t>
      </w:r>
      <w:proofErr w:type="spellEnd"/>
      <w:r w:rsidRPr="00FD4FCE">
        <w:t>., defining tasks and responsibilities, vehicle for communication, document to be used as a service level agreement, etc.</w:t>
      </w:r>
    </w:p>
    <w:p w14:paraId="0FD90801" w14:textId="77777777" w:rsidR="000156A3" w:rsidRPr="00FD4FCE" w:rsidRDefault="000156A3" w:rsidP="000156A3">
      <w:pPr>
        <w:pStyle w:val="Heading3"/>
        <w:rPr>
          <w:rFonts w:cs="Arial Unicode MS"/>
        </w:rPr>
      </w:pPr>
      <w:bookmarkStart w:id="14" w:name="_Toc481250616"/>
      <w:r w:rsidRPr="00FD4FCE">
        <w:t>Tasks</w:t>
      </w:r>
      <w:bookmarkEnd w:id="14"/>
      <w:r w:rsidRPr="00FD4FCE">
        <w:t xml:space="preserve"> </w:t>
      </w:r>
    </w:p>
    <w:p w14:paraId="7E6823BA" w14:textId="1A06FC2A" w:rsidR="000156A3" w:rsidRPr="00FD4FCE" w:rsidRDefault="000156A3" w:rsidP="0034063A">
      <w:r w:rsidRPr="00FD4FCE">
        <w:t>List all tasks identified by this Test Plan, i.e., testing, post-testing, problem reporting, etc.</w:t>
      </w:r>
    </w:p>
    <w:p w14:paraId="7C2F920C" w14:textId="77777777" w:rsidR="000156A3" w:rsidRPr="00FD4FCE" w:rsidRDefault="000156A3" w:rsidP="000156A3">
      <w:pPr>
        <w:pStyle w:val="Heading3"/>
        <w:rPr>
          <w:rFonts w:cs="Arial Unicode MS"/>
        </w:rPr>
      </w:pPr>
      <w:bookmarkStart w:id="15" w:name="_Toc481250617"/>
      <w:r w:rsidRPr="00FD4FCE">
        <w:t>Scope</w:t>
      </w:r>
      <w:bookmarkEnd w:id="15"/>
    </w:p>
    <w:p w14:paraId="4802E3C0" w14:textId="77777777" w:rsidR="000156A3" w:rsidRPr="00FD4FCE" w:rsidRDefault="000156A3" w:rsidP="000156A3">
      <w:pPr>
        <w:pStyle w:val="Heading4"/>
        <w:rPr>
          <w:rFonts w:cs="Arial Unicode MS"/>
        </w:rPr>
      </w:pPr>
      <w:r w:rsidRPr="00FD4FCE">
        <w:t>General</w:t>
      </w:r>
    </w:p>
    <w:p w14:paraId="2E530091" w14:textId="7CE525DC" w:rsidR="000156A3" w:rsidRPr="00FD4FCE" w:rsidRDefault="000156A3" w:rsidP="0034063A">
      <w:r w:rsidRPr="00FD4FCE">
        <w:t>This section describes what is being tested, such as all the functions of a specific product, its existing interfaces, integration of all functions.</w:t>
      </w:r>
    </w:p>
    <w:p w14:paraId="414979FE" w14:textId="77777777" w:rsidR="000156A3" w:rsidRPr="00FD4FCE" w:rsidRDefault="000156A3" w:rsidP="000156A3">
      <w:pPr>
        <w:pStyle w:val="Heading4"/>
      </w:pPr>
      <w:r w:rsidRPr="00FD4FCE">
        <w:t>Tactics</w:t>
      </w:r>
    </w:p>
    <w:p w14:paraId="3AD9CB68" w14:textId="77777777" w:rsidR="000156A3" w:rsidRDefault="000156A3" w:rsidP="0034063A">
      <w:r w:rsidRPr="00FD4FCE">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145B89AC" w14:textId="77777777" w:rsidR="003B0A9A" w:rsidRPr="00FD4FCE" w:rsidRDefault="003B0A9A" w:rsidP="000156A3">
      <w:pPr>
        <w:pStyle w:val="BodyText"/>
        <w:spacing w:before="0" w:after="0"/>
        <w:rPr>
          <w:rFonts w:asciiTheme="minorHAnsi" w:hAnsiTheme="minorHAnsi" w:cs="Arial"/>
          <w:iCs/>
        </w:rPr>
      </w:pPr>
    </w:p>
    <w:p w14:paraId="505D2F38" w14:textId="77777777" w:rsidR="000156A3" w:rsidRPr="00FD4FCE" w:rsidRDefault="000156A3" w:rsidP="000156A3">
      <w:pPr>
        <w:pStyle w:val="BodyText"/>
        <w:spacing w:before="0" w:after="0"/>
        <w:rPr>
          <w:rFonts w:asciiTheme="minorHAnsi" w:hAnsiTheme="minorHAnsi" w:cs="Arial"/>
          <w:iCs/>
        </w:rPr>
      </w:pPr>
    </w:p>
    <w:p w14:paraId="62F7AFBD" w14:textId="138D6950" w:rsidR="003B0A9A" w:rsidRPr="003B0A9A" w:rsidRDefault="003B0A9A" w:rsidP="00A27DA2">
      <w:pPr>
        <w:pStyle w:val="Heading2"/>
      </w:pPr>
      <w:bookmarkStart w:id="16" w:name="_Toc481250618"/>
      <w:r w:rsidRPr="003B0A9A">
        <w:lastRenderedPageBreak/>
        <w:t>TESTING STRATEGY</w:t>
      </w:r>
      <w:bookmarkEnd w:id="16"/>
    </w:p>
    <w:p w14:paraId="492824DC" w14:textId="79BC7DE7" w:rsidR="003B0A9A" w:rsidRPr="003B0A9A" w:rsidRDefault="003B0A9A" w:rsidP="0034063A">
      <w:r w:rsidRPr="003B0A9A">
        <w:t>Describe the overall approach to testing. For each major group of features or feature combinations, specify the approach which will ensure that these feature groups are</w:t>
      </w:r>
      <w:r>
        <w:rPr>
          <w:iCs/>
        </w:rPr>
        <w:t xml:space="preserve"> </w:t>
      </w:r>
      <w:r w:rsidRPr="003B0A9A">
        <w:t>adequately tested. Specify the major activities, techniques, and tools which are used to test the designated groups of features.</w:t>
      </w:r>
    </w:p>
    <w:p w14:paraId="38B926D2" w14:textId="28407743" w:rsidR="003B0A9A" w:rsidRPr="003B0A9A" w:rsidRDefault="003B0A9A" w:rsidP="0034063A">
      <w:r w:rsidRPr="003B0A9A">
        <w:t>The approach should be described in sufficient detail to permit identification of the major testing tasks and estimation of the time required to do each one.</w:t>
      </w:r>
    </w:p>
    <w:p w14:paraId="219F30DB" w14:textId="0947ADFC" w:rsidR="003B0A9A" w:rsidRPr="003B0A9A" w:rsidRDefault="003B0A9A" w:rsidP="003B0A9A">
      <w:pPr>
        <w:pStyle w:val="Heading3"/>
      </w:pPr>
      <w:bookmarkStart w:id="17" w:name="_Toc481250619"/>
      <w:r w:rsidRPr="003B0A9A">
        <w:t>Unit Testing</w:t>
      </w:r>
      <w:bookmarkEnd w:id="17"/>
      <w:r w:rsidRPr="003B0A9A">
        <w:t xml:space="preserve"> </w:t>
      </w:r>
    </w:p>
    <w:p w14:paraId="235E06EB" w14:textId="256975C0" w:rsidR="003B0A9A" w:rsidRPr="003B0A9A" w:rsidRDefault="003B0A9A" w:rsidP="0034063A">
      <w:r w:rsidRPr="003B0A9A">
        <w:t>Definition:</w:t>
      </w:r>
      <w:r>
        <w:rPr>
          <w:iCs/>
        </w:rPr>
        <w:t xml:space="preserve"> </w:t>
      </w:r>
      <w:r w:rsidRPr="003B0A9A">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14:paraId="1D8D817B" w14:textId="59D71CC4" w:rsidR="003B0A9A" w:rsidRPr="003B0A9A" w:rsidRDefault="003B0A9A" w:rsidP="0034063A">
      <w:r w:rsidRPr="003B0A9A">
        <w:t>Participants:</w:t>
      </w:r>
      <w:r>
        <w:rPr>
          <w:iCs/>
        </w:rPr>
        <w:t xml:space="preserve"> </w:t>
      </w:r>
      <w:r w:rsidRPr="003B0A9A">
        <w:t>List the names of individuals/departments who would be responsible for Unit Testing.</w:t>
      </w:r>
    </w:p>
    <w:p w14:paraId="1873A9A9" w14:textId="0ED84620" w:rsidR="003B0A9A" w:rsidRPr="0034063A" w:rsidRDefault="003B0A9A" w:rsidP="0034063A">
      <w:pPr>
        <w:rPr>
          <w:iCs/>
        </w:rPr>
      </w:pPr>
      <w:r w:rsidRPr="003B0A9A">
        <w:t>Methodology:</w:t>
      </w:r>
      <w:r>
        <w:rPr>
          <w:iCs/>
        </w:rPr>
        <w:t xml:space="preserve"> </w:t>
      </w:r>
      <w:r w:rsidRPr="003B0A9A">
        <w:t>Describe how unit testing will be conducted. Who will write the test scripts for the unit testing, what would be the sequence of events of Unit Testing and how will the testing activity take place?</w:t>
      </w:r>
    </w:p>
    <w:p w14:paraId="73FFABDD" w14:textId="198FACC5" w:rsidR="003B0A9A" w:rsidRPr="003B0A9A" w:rsidRDefault="003B0A9A" w:rsidP="003B0A9A">
      <w:pPr>
        <w:pStyle w:val="Heading3"/>
      </w:pPr>
      <w:bookmarkStart w:id="18" w:name="_Toc481250620"/>
      <w:r w:rsidRPr="003B0A9A">
        <w:t>System and Integration Testing</w:t>
      </w:r>
      <w:bookmarkEnd w:id="18"/>
      <w:r w:rsidRPr="003B0A9A">
        <w:t xml:space="preserve"> </w:t>
      </w:r>
    </w:p>
    <w:p w14:paraId="3C7851DB" w14:textId="6DE546C1" w:rsidR="003B0A9A" w:rsidRPr="003B0A9A" w:rsidRDefault="003B0A9A" w:rsidP="0034063A">
      <w:r w:rsidRPr="003B0A9A">
        <w:t>Definition:</w:t>
      </w:r>
      <w:r>
        <w:rPr>
          <w:iCs/>
        </w:rPr>
        <w:t xml:space="preserve"> </w:t>
      </w:r>
      <w:r w:rsidRPr="003B0A9A">
        <w:t>List what is your understanding of System and Integration Testing for your project.</w:t>
      </w:r>
    </w:p>
    <w:p w14:paraId="53E9FBC0" w14:textId="0FD8462A" w:rsidR="003B0A9A" w:rsidRPr="003B0A9A" w:rsidRDefault="003B0A9A" w:rsidP="0034063A">
      <w:r w:rsidRPr="003B0A9A">
        <w:t>Participants:</w:t>
      </w:r>
      <w:r>
        <w:rPr>
          <w:iCs/>
        </w:rPr>
        <w:t xml:space="preserve"> </w:t>
      </w:r>
      <w:r w:rsidRPr="003B0A9A">
        <w:t>Who will be conducting System and Integration Testing on your project? List the individuals that will be responsible for this activity.</w:t>
      </w:r>
    </w:p>
    <w:p w14:paraId="4B80EFA6" w14:textId="107B868B" w:rsidR="003B0A9A" w:rsidRPr="003B0A9A" w:rsidRDefault="003B0A9A" w:rsidP="00474D22">
      <w:r w:rsidRPr="003B0A9A">
        <w:t>Methodology:</w:t>
      </w:r>
      <w:r>
        <w:rPr>
          <w:iCs/>
        </w:rPr>
        <w:t xml:space="preserve"> </w:t>
      </w:r>
      <w:r w:rsidRPr="003B0A9A">
        <w:t>Describe how System &amp; Integration testing will be conducted. Who will write the test scripts for the unit testing, what would be sequence of events of System &amp; Integration Testing, and how will the testing activity take place?</w:t>
      </w:r>
    </w:p>
    <w:p w14:paraId="2C768F2B" w14:textId="77777777" w:rsidR="003B0A9A" w:rsidRPr="003B0A9A" w:rsidRDefault="003B0A9A" w:rsidP="003B0A9A">
      <w:pPr>
        <w:pStyle w:val="BlockText"/>
        <w:rPr>
          <w:iCs w:val="0"/>
        </w:rPr>
      </w:pPr>
    </w:p>
    <w:p w14:paraId="6E25DAF8" w14:textId="4E15D492" w:rsidR="003B0A9A" w:rsidRPr="003B0A9A" w:rsidRDefault="003B0A9A" w:rsidP="003B0A9A">
      <w:pPr>
        <w:pStyle w:val="Heading3"/>
      </w:pPr>
      <w:bookmarkStart w:id="19" w:name="_Toc481250621"/>
      <w:r w:rsidRPr="003B0A9A">
        <w:lastRenderedPageBreak/>
        <w:t>Performance and Stress Testing</w:t>
      </w:r>
      <w:bookmarkEnd w:id="19"/>
      <w:r w:rsidRPr="003B0A9A">
        <w:t xml:space="preserve"> </w:t>
      </w:r>
    </w:p>
    <w:p w14:paraId="0FC48EED" w14:textId="3C01E6D3" w:rsidR="003B0A9A" w:rsidRPr="003B0A9A" w:rsidRDefault="003B0A9A" w:rsidP="00474D22">
      <w:r w:rsidRPr="003B0A9A">
        <w:t>Definition:</w:t>
      </w:r>
      <w:r>
        <w:rPr>
          <w:iCs/>
        </w:rPr>
        <w:t xml:space="preserve"> </w:t>
      </w:r>
      <w:r w:rsidRPr="003B0A9A">
        <w:t>List what is your understanding of Stress Testing for your project.</w:t>
      </w:r>
    </w:p>
    <w:p w14:paraId="7438B695" w14:textId="4F6F9F52" w:rsidR="003B0A9A" w:rsidRPr="003B0A9A" w:rsidRDefault="003B0A9A" w:rsidP="00474D22">
      <w:r w:rsidRPr="003B0A9A">
        <w:t>Participants:</w:t>
      </w:r>
      <w:r>
        <w:rPr>
          <w:iCs/>
        </w:rPr>
        <w:t xml:space="preserve"> </w:t>
      </w:r>
      <w:r w:rsidRPr="003B0A9A">
        <w:t>Who will be conducting Stress Testing on your project? List the individuals that will be responsible for this activity.</w:t>
      </w:r>
    </w:p>
    <w:p w14:paraId="74DA8673" w14:textId="224FEACB" w:rsidR="003B0A9A" w:rsidRPr="003B0A9A" w:rsidRDefault="003B0A9A" w:rsidP="00474D22">
      <w:r w:rsidRPr="003B0A9A">
        <w:t>Methodology:</w:t>
      </w:r>
      <w:r>
        <w:rPr>
          <w:iCs/>
        </w:rPr>
        <w:t xml:space="preserve"> </w:t>
      </w:r>
      <w:r w:rsidRPr="003B0A9A">
        <w:t>Descr</w:t>
      </w:r>
      <w:r w:rsidRPr="00474D22">
        <w:t>i</w:t>
      </w:r>
      <w:r w:rsidRPr="003B0A9A">
        <w:t>be how Performance &amp; Stress testing will be conducted. Who will write the test scripts for the testing, what would be sequence of events of Performance &amp; Stress Testing, and how will the testing activity take place?</w:t>
      </w:r>
    </w:p>
    <w:p w14:paraId="7E1E0E9F" w14:textId="6EEF2E68" w:rsidR="003B0A9A" w:rsidRPr="003B0A9A" w:rsidRDefault="003B0A9A" w:rsidP="00474D22">
      <w:pPr>
        <w:pStyle w:val="Heading3"/>
      </w:pPr>
      <w:bookmarkStart w:id="20" w:name="_Toc481250622"/>
      <w:r w:rsidRPr="003B0A9A">
        <w:t>User Acceptance Testing</w:t>
      </w:r>
      <w:bookmarkEnd w:id="20"/>
      <w:r w:rsidRPr="003B0A9A">
        <w:t xml:space="preserve"> </w:t>
      </w:r>
    </w:p>
    <w:p w14:paraId="271986D6" w14:textId="5D81503B" w:rsidR="003B0A9A" w:rsidRPr="003B0A9A" w:rsidRDefault="003B0A9A" w:rsidP="00474D22">
      <w:r w:rsidRPr="003B0A9A">
        <w:t>Definition:</w:t>
      </w:r>
      <w:r>
        <w:rPr>
          <w:iCs/>
        </w:rPr>
        <w:t xml:space="preserve"> </w:t>
      </w:r>
      <w:r w:rsidRPr="003B0A9A">
        <w:t>The purpose of acceptance test is to confirm that the system is ready for operational use. During acceptance test, end-users (customers) of the system compare the system to its initial requirements.</w:t>
      </w:r>
    </w:p>
    <w:p w14:paraId="04C4B2E8" w14:textId="124234F2" w:rsidR="003B0A9A" w:rsidRPr="003B0A9A" w:rsidRDefault="003B0A9A" w:rsidP="00474D22">
      <w:r w:rsidRPr="003B0A9A">
        <w:t>Participants:</w:t>
      </w:r>
      <w:r>
        <w:rPr>
          <w:iCs/>
        </w:rPr>
        <w:t xml:space="preserve"> </w:t>
      </w:r>
      <w:r w:rsidRPr="003B0A9A">
        <w:t>Who will be responsible for User Acceptance Testing? List the individuals' names and responsibility.</w:t>
      </w:r>
    </w:p>
    <w:p w14:paraId="6DC0BADB" w14:textId="68D4429E" w:rsidR="003B0A9A" w:rsidRPr="003B0A9A" w:rsidRDefault="003B0A9A" w:rsidP="00474D22">
      <w:r w:rsidRPr="003B0A9A">
        <w:t>Methodology:</w:t>
      </w:r>
      <w:r>
        <w:rPr>
          <w:iCs/>
        </w:rPr>
        <w:t xml:space="preserve"> </w:t>
      </w:r>
      <w:r w:rsidRPr="003B0A9A">
        <w:t>Describe how the User Acceptance testing will be conducted. Who will write the test scripts for the testing, what would be sequence of events of User Acceptance Testing, and how will the testing activity take place?</w:t>
      </w:r>
    </w:p>
    <w:p w14:paraId="15CD61BE" w14:textId="67E9E8E0" w:rsidR="003B0A9A" w:rsidRDefault="003B0A9A" w:rsidP="003B0A9A">
      <w:pPr>
        <w:pStyle w:val="Heading3"/>
      </w:pPr>
      <w:bookmarkStart w:id="21" w:name="_Toc481250623"/>
      <w:r w:rsidRPr="003B0A9A">
        <w:t>Batch Testing</w:t>
      </w:r>
      <w:bookmarkEnd w:id="21"/>
      <w:r w:rsidRPr="003B0A9A">
        <w:t xml:space="preserve"> </w:t>
      </w:r>
    </w:p>
    <w:p w14:paraId="032B6502" w14:textId="320C8489" w:rsidR="003B0A9A" w:rsidRPr="003B0A9A" w:rsidRDefault="003B0A9A" w:rsidP="00474D22">
      <w:proofErr w:type="spellStart"/>
      <w:r>
        <w:t>ghffh</w:t>
      </w:r>
      <w:proofErr w:type="spellEnd"/>
    </w:p>
    <w:p w14:paraId="3DCD10F0" w14:textId="10F5D0D4" w:rsidR="003B0A9A" w:rsidRPr="003B0A9A" w:rsidRDefault="003B0A9A" w:rsidP="003B0A9A">
      <w:pPr>
        <w:pStyle w:val="Heading3"/>
      </w:pPr>
      <w:bookmarkStart w:id="22" w:name="_Toc481250624"/>
      <w:r w:rsidRPr="003B0A9A">
        <w:t>Automated Regression Testing</w:t>
      </w:r>
      <w:bookmarkEnd w:id="22"/>
      <w:r w:rsidRPr="003B0A9A">
        <w:t xml:space="preserve"> </w:t>
      </w:r>
    </w:p>
    <w:p w14:paraId="2BF53A78" w14:textId="70C477F6" w:rsidR="003B0A9A" w:rsidRPr="003B0A9A" w:rsidRDefault="003B0A9A" w:rsidP="000044F3">
      <w:r w:rsidRPr="003B0A9A">
        <w:t>Definition:</w:t>
      </w:r>
      <w:r>
        <w:rPr>
          <w:iCs/>
        </w:rPr>
        <w:t xml:space="preserve"> </w:t>
      </w:r>
      <w:r w:rsidRPr="003B0A9A">
        <w:t>Regression testing is the selective retesting of a system or component to verify that modifications have not caused unintended effects and that the system or component still works as specified in the requirements.</w:t>
      </w:r>
    </w:p>
    <w:p w14:paraId="5E511EBC" w14:textId="3C3B0850" w:rsidR="003B0A9A" w:rsidRPr="003B0A9A" w:rsidRDefault="003B0A9A" w:rsidP="000044F3">
      <w:r w:rsidRPr="003B0A9A">
        <w:t>Participants:</w:t>
      </w:r>
    </w:p>
    <w:p w14:paraId="691509CE" w14:textId="77777777" w:rsidR="003B0A9A" w:rsidRPr="003B0A9A" w:rsidRDefault="003B0A9A" w:rsidP="000044F3">
      <w:r w:rsidRPr="003B0A9A">
        <w:t>Methodology:</w:t>
      </w:r>
    </w:p>
    <w:p w14:paraId="6726192C" w14:textId="77777777" w:rsidR="003B0A9A" w:rsidRPr="003B0A9A" w:rsidRDefault="003B0A9A" w:rsidP="003B0A9A">
      <w:pPr>
        <w:pStyle w:val="BlockText"/>
        <w:rPr>
          <w:iCs w:val="0"/>
        </w:rPr>
      </w:pPr>
    </w:p>
    <w:p w14:paraId="1AF64095" w14:textId="0E717741" w:rsidR="003B0A9A" w:rsidRPr="003B0A9A" w:rsidRDefault="003B0A9A" w:rsidP="00E86008">
      <w:pPr>
        <w:pStyle w:val="Heading3"/>
      </w:pPr>
      <w:bookmarkStart w:id="23" w:name="_Toc481250625"/>
      <w:r w:rsidRPr="003B0A9A">
        <w:lastRenderedPageBreak/>
        <w:t>Beta Testing</w:t>
      </w:r>
      <w:bookmarkEnd w:id="23"/>
    </w:p>
    <w:p w14:paraId="641DC45B" w14:textId="4B657620" w:rsidR="003B0A9A" w:rsidRPr="003B0A9A" w:rsidRDefault="003B0A9A" w:rsidP="000044F3">
      <w:r w:rsidRPr="003B0A9A">
        <w:t>Participants:</w:t>
      </w:r>
    </w:p>
    <w:p w14:paraId="6502C4FA" w14:textId="77777777" w:rsidR="003B0A9A" w:rsidRPr="003B0A9A" w:rsidRDefault="003B0A9A" w:rsidP="000044F3">
      <w:r w:rsidRPr="003B0A9A">
        <w:t>Methodology:</w:t>
      </w:r>
    </w:p>
    <w:p w14:paraId="573BA5EF" w14:textId="77777777" w:rsidR="003B0A9A" w:rsidRDefault="003B0A9A">
      <w:pPr>
        <w:rPr>
          <w:iCs/>
        </w:rPr>
      </w:pPr>
      <w:r>
        <w:rPr>
          <w:iCs/>
        </w:rPr>
        <w:br w:type="page"/>
      </w:r>
    </w:p>
    <w:p w14:paraId="68F2B9FF" w14:textId="32F27FA5" w:rsidR="003B0A9A" w:rsidRPr="003B0A9A" w:rsidRDefault="003B0A9A" w:rsidP="00E86008">
      <w:pPr>
        <w:pStyle w:val="Heading2"/>
      </w:pPr>
      <w:bookmarkStart w:id="24" w:name="_Toc481250626"/>
      <w:r w:rsidRPr="003B0A9A">
        <w:lastRenderedPageBreak/>
        <w:t>TEST SCHEDULE</w:t>
      </w:r>
      <w:bookmarkEnd w:id="24"/>
    </w:p>
    <w:p w14:paraId="3461A665" w14:textId="1C17B1D6" w:rsidR="003B0A9A" w:rsidRPr="003B0A9A" w:rsidRDefault="003B0A9A" w:rsidP="000044F3">
      <w:r w:rsidRPr="003B0A9A">
        <w:t>Include test milestones identified in the Software Project Schedule as well as all item transmittal events.</w:t>
      </w:r>
    </w:p>
    <w:p w14:paraId="21393AB9" w14:textId="77777777" w:rsidR="003B0A9A" w:rsidRPr="003B0A9A" w:rsidRDefault="003B0A9A" w:rsidP="000044F3">
      <w:r w:rsidRPr="003B0A9A">
        <w:t>Define any additional test milestones needed. Estimate the time required to do each testing task. Specify the schedule for each testing task and test milestone. For each testing resource (that is, facilities, tools, and staff), specify its periods of use.</w:t>
      </w:r>
    </w:p>
    <w:p w14:paraId="2B8E905E" w14:textId="77777777" w:rsidR="003B0A9A" w:rsidRPr="003B0A9A" w:rsidRDefault="003B0A9A" w:rsidP="003B0A9A">
      <w:pPr>
        <w:pStyle w:val="BlockText"/>
        <w:rPr>
          <w:iCs w:val="0"/>
        </w:rPr>
      </w:pPr>
    </w:p>
    <w:p w14:paraId="174532BA" w14:textId="77777777" w:rsidR="003B0A9A" w:rsidRPr="003B0A9A" w:rsidRDefault="003B0A9A" w:rsidP="003B0A9A">
      <w:pPr>
        <w:pStyle w:val="BlockText"/>
        <w:rPr>
          <w:iCs w:val="0"/>
        </w:rPr>
      </w:pPr>
    </w:p>
    <w:p w14:paraId="220B3FF2" w14:textId="77777777" w:rsidR="003B0A9A" w:rsidRDefault="003B0A9A">
      <w:pPr>
        <w:rPr>
          <w:rFonts w:asciiTheme="majorHAnsi" w:eastAsiaTheme="majorEastAsia" w:hAnsiTheme="majorHAnsi" w:cstheme="majorBidi"/>
          <w:b/>
          <w:color w:val="E09B3B" w:themeColor="accent1"/>
          <w:sz w:val="38"/>
          <w:szCs w:val="26"/>
        </w:rPr>
      </w:pPr>
      <w:r>
        <w:br w:type="page"/>
      </w:r>
    </w:p>
    <w:p w14:paraId="2B855CDF" w14:textId="4934D795" w:rsidR="003B0A9A" w:rsidRPr="003B0A9A" w:rsidRDefault="003B0A9A" w:rsidP="00E86008">
      <w:pPr>
        <w:pStyle w:val="Heading2"/>
      </w:pPr>
      <w:bookmarkStart w:id="25" w:name="_Toc481250627"/>
      <w:r w:rsidRPr="003B0A9A">
        <w:lastRenderedPageBreak/>
        <w:t>CONTROL PROCEDURES</w:t>
      </w:r>
      <w:bookmarkEnd w:id="25"/>
    </w:p>
    <w:p w14:paraId="1D876EF0" w14:textId="231DCC56" w:rsidR="003B0A9A" w:rsidRPr="003B0A9A" w:rsidRDefault="003B0A9A" w:rsidP="000044F3">
      <w:pPr>
        <w:pStyle w:val="Heading3"/>
      </w:pPr>
      <w:bookmarkStart w:id="26" w:name="_Toc481250628"/>
      <w:r w:rsidRPr="003B0A9A">
        <w:t>Problem Reporting</w:t>
      </w:r>
      <w:bookmarkEnd w:id="26"/>
    </w:p>
    <w:p w14:paraId="76ABFC9C" w14:textId="16C2398D" w:rsidR="003B0A9A" w:rsidRPr="003B0A9A" w:rsidRDefault="003B0A9A" w:rsidP="000044F3">
      <w:r w:rsidRPr="003B0A9A">
        <w:t xml:space="preserve">Document the procedures to follow when an incident is encountered during the testing process. If a standard form is going to be used, attach a blank copy as an "Appendix" to the Test Plan. In the </w:t>
      </w:r>
      <w:proofErr w:type="gramStart"/>
      <w:r w:rsidRPr="003B0A9A">
        <w:t>event</w:t>
      </w:r>
      <w:proofErr w:type="gramEnd"/>
      <w:r w:rsidRPr="003B0A9A">
        <w:t xml:space="preserve"> you are using an automated incident logging system, write those procedures in this section.</w:t>
      </w:r>
    </w:p>
    <w:p w14:paraId="084F9867" w14:textId="0B3F4EE4" w:rsidR="003B0A9A" w:rsidRPr="003B0A9A" w:rsidRDefault="003B0A9A" w:rsidP="000044F3">
      <w:pPr>
        <w:pStyle w:val="Heading3"/>
      </w:pPr>
      <w:bookmarkStart w:id="27" w:name="_Toc481250629"/>
      <w:r w:rsidRPr="003B0A9A">
        <w:t>Change Requests</w:t>
      </w:r>
      <w:bookmarkEnd w:id="27"/>
    </w:p>
    <w:p w14:paraId="70964AEE" w14:textId="77777777" w:rsidR="003B0A9A" w:rsidRPr="003B0A9A" w:rsidRDefault="003B0A9A" w:rsidP="000044F3">
      <w:r w:rsidRPr="003B0A9A">
        <w:t>Document the process of modifications to the software. Identify who will sign off on the changes and what would be the criteria for including the changes to the current product. If the changes will affect existing programs, these modules need to be identified.</w:t>
      </w:r>
    </w:p>
    <w:p w14:paraId="50C59069" w14:textId="77777777" w:rsidR="003B0A9A" w:rsidRPr="003B0A9A" w:rsidRDefault="003B0A9A" w:rsidP="003B0A9A">
      <w:pPr>
        <w:pStyle w:val="BlockText"/>
        <w:rPr>
          <w:iCs w:val="0"/>
        </w:rPr>
      </w:pPr>
    </w:p>
    <w:p w14:paraId="2826FBE6" w14:textId="77777777" w:rsidR="003B0A9A" w:rsidRDefault="003B0A9A">
      <w:pPr>
        <w:rPr>
          <w:rFonts w:asciiTheme="majorHAnsi" w:eastAsiaTheme="majorEastAsia" w:hAnsiTheme="majorHAnsi" w:cstheme="majorBidi"/>
          <w:b/>
          <w:color w:val="E09B3B" w:themeColor="accent1"/>
          <w:sz w:val="38"/>
          <w:szCs w:val="26"/>
        </w:rPr>
      </w:pPr>
      <w:r>
        <w:br w:type="page"/>
      </w:r>
    </w:p>
    <w:p w14:paraId="68630EC1" w14:textId="540E30DD" w:rsidR="003B0A9A" w:rsidRPr="003B0A9A" w:rsidRDefault="003B0A9A" w:rsidP="00E86008">
      <w:pPr>
        <w:pStyle w:val="Heading2"/>
      </w:pPr>
      <w:bookmarkStart w:id="28" w:name="_Toc481250630"/>
      <w:r w:rsidRPr="003B0A9A">
        <w:lastRenderedPageBreak/>
        <w:t>FEATURES TO BE TESTED</w:t>
      </w:r>
      <w:bookmarkEnd w:id="28"/>
    </w:p>
    <w:p w14:paraId="3B39DEF3" w14:textId="77777777" w:rsidR="003B0A9A" w:rsidRPr="003B0A9A" w:rsidRDefault="003B0A9A" w:rsidP="000044F3">
      <w:r w:rsidRPr="003B0A9A">
        <w:t>Identify all software features and combinations of software features that will be tested.</w:t>
      </w:r>
    </w:p>
    <w:p w14:paraId="362AEC24" w14:textId="77777777" w:rsidR="003B0A9A" w:rsidRPr="003B0A9A" w:rsidRDefault="003B0A9A" w:rsidP="003B0A9A">
      <w:pPr>
        <w:pStyle w:val="BlockText"/>
        <w:rPr>
          <w:iCs w:val="0"/>
        </w:rPr>
      </w:pPr>
    </w:p>
    <w:p w14:paraId="27B1EF15" w14:textId="77777777" w:rsidR="003B0A9A" w:rsidRPr="003B0A9A" w:rsidRDefault="003B0A9A" w:rsidP="003B0A9A">
      <w:pPr>
        <w:pStyle w:val="BlockText"/>
        <w:rPr>
          <w:iCs w:val="0"/>
        </w:rPr>
      </w:pPr>
    </w:p>
    <w:p w14:paraId="61C379A0" w14:textId="77777777" w:rsidR="00E86008" w:rsidRDefault="00E86008">
      <w:pPr>
        <w:rPr>
          <w:rFonts w:asciiTheme="majorHAnsi" w:eastAsiaTheme="majorEastAsia" w:hAnsiTheme="majorHAnsi" w:cstheme="majorBidi"/>
          <w:b/>
          <w:color w:val="E09B3B" w:themeColor="accent1"/>
          <w:sz w:val="38"/>
          <w:szCs w:val="26"/>
        </w:rPr>
      </w:pPr>
      <w:r>
        <w:br w:type="page"/>
      </w:r>
    </w:p>
    <w:p w14:paraId="23B1B3AA" w14:textId="169B6020" w:rsidR="003B0A9A" w:rsidRPr="003B0A9A" w:rsidRDefault="003B0A9A" w:rsidP="00E86008">
      <w:pPr>
        <w:pStyle w:val="Heading2"/>
      </w:pPr>
      <w:bookmarkStart w:id="29" w:name="_Toc481250631"/>
      <w:r w:rsidRPr="003B0A9A">
        <w:lastRenderedPageBreak/>
        <w:t>FEATURES NOT TO BE TESTED</w:t>
      </w:r>
      <w:bookmarkEnd w:id="29"/>
    </w:p>
    <w:p w14:paraId="73463A3A" w14:textId="77777777" w:rsidR="003B0A9A" w:rsidRPr="003B0A9A" w:rsidRDefault="003B0A9A" w:rsidP="000044F3">
      <w:r w:rsidRPr="003B0A9A">
        <w:t>Identify all features and significant combinations of features which will not be tested and the reasons.</w:t>
      </w:r>
    </w:p>
    <w:p w14:paraId="6834A91F" w14:textId="77777777" w:rsidR="003B0A9A" w:rsidRPr="003B0A9A" w:rsidRDefault="003B0A9A" w:rsidP="003B0A9A">
      <w:pPr>
        <w:pStyle w:val="BlockText"/>
        <w:rPr>
          <w:iCs w:val="0"/>
        </w:rPr>
      </w:pPr>
    </w:p>
    <w:p w14:paraId="4748F363" w14:textId="77777777" w:rsidR="003B0A9A" w:rsidRPr="003B0A9A" w:rsidRDefault="003B0A9A" w:rsidP="003B0A9A">
      <w:pPr>
        <w:pStyle w:val="BlockText"/>
        <w:rPr>
          <w:iCs w:val="0"/>
        </w:rPr>
      </w:pPr>
      <w:r w:rsidRPr="003B0A9A">
        <w:rPr>
          <w:iCs w:val="0"/>
        </w:rPr>
        <w:t xml:space="preserve"> </w:t>
      </w:r>
    </w:p>
    <w:p w14:paraId="13916BCD" w14:textId="77777777" w:rsidR="003B0A9A" w:rsidRDefault="003B0A9A">
      <w:pPr>
        <w:rPr>
          <w:rFonts w:asciiTheme="majorHAnsi" w:eastAsiaTheme="majorEastAsia" w:hAnsiTheme="majorHAnsi" w:cstheme="majorBidi"/>
          <w:b/>
          <w:color w:val="E09B3B" w:themeColor="accent1"/>
          <w:sz w:val="38"/>
          <w:szCs w:val="26"/>
        </w:rPr>
      </w:pPr>
      <w:r>
        <w:br w:type="page"/>
      </w:r>
    </w:p>
    <w:p w14:paraId="2FF938FC" w14:textId="2AC34999" w:rsidR="003B0A9A" w:rsidRPr="003B0A9A" w:rsidRDefault="003B0A9A" w:rsidP="00D44113">
      <w:pPr>
        <w:pStyle w:val="Heading2"/>
      </w:pPr>
      <w:bookmarkStart w:id="30" w:name="_Toc481250632"/>
      <w:r w:rsidRPr="003B0A9A">
        <w:lastRenderedPageBreak/>
        <w:t>RESOURCES/ROLES &amp; RESPONSIBILITIES</w:t>
      </w:r>
      <w:bookmarkEnd w:id="30"/>
    </w:p>
    <w:p w14:paraId="070BE97A" w14:textId="77777777" w:rsidR="003B0A9A" w:rsidRPr="003B0A9A" w:rsidRDefault="003B0A9A" w:rsidP="000044F3">
      <w:r w:rsidRPr="003B0A9A">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14:paraId="6F089D32" w14:textId="77777777" w:rsidR="003B0A9A" w:rsidRPr="003B0A9A" w:rsidRDefault="003B0A9A" w:rsidP="003B0A9A">
      <w:pPr>
        <w:pStyle w:val="BlockText"/>
        <w:rPr>
          <w:iCs w:val="0"/>
        </w:rPr>
      </w:pPr>
    </w:p>
    <w:p w14:paraId="388389FD" w14:textId="77777777" w:rsidR="003B0A9A" w:rsidRPr="003B0A9A" w:rsidRDefault="003B0A9A" w:rsidP="003B0A9A">
      <w:pPr>
        <w:pStyle w:val="BlockText"/>
        <w:rPr>
          <w:iCs w:val="0"/>
        </w:rPr>
      </w:pPr>
    </w:p>
    <w:p w14:paraId="102834DB" w14:textId="77777777" w:rsidR="003B0A9A" w:rsidRDefault="003B0A9A">
      <w:pPr>
        <w:rPr>
          <w:rFonts w:asciiTheme="majorHAnsi" w:eastAsiaTheme="majorEastAsia" w:hAnsiTheme="majorHAnsi" w:cstheme="majorBidi"/>
          <w:b/>
          <w:color w:val="E09B3B" w:themeColor="accent1"/>
          <w:sz w:val="38"/>
          <w:szCs w:val="26"/>
        </w:rPr>
      </w:pPr>
      <w:r>
        <w:br w:type="page"/>
      </w:r>
    </w:p>
    <w:p w14:paraId="38D27598" w14:textId="44CFCDD8" w:rsidR="003B0A9A" w:rsidRPr="003B0A9A" w:rsidRDefault="003B0A9A" w:rsidP="000044F3">
      <w:pPr>
        <w:pStyle w:val="Heading2"/>
      </w:pPr>
      <w:bookmarkStart w:id="31" w:name="_Toc481250633"/>
      <w:r w:rsidRPr="003B0A9A">
        <w:lastRenderedPageBreak/>
        <w:t>SCHEDULES</w:t>
      </w:r>
      <w:bookmarkEnd w:id="31"/>
    </w:p>
    <w:p w14:paraId="0882B6C4" w14:textId="7318BB6C" w:rsidR="003B0A9A" w:rsidRPr="003B0A9A" w:rsidRDefault="003B0A9A" w:rsidP="000044F3">
      <w:pPr>
        <w:pStyle w:val="Heading3"/>
      </w:pPr>
      <w:bookmarkStart w:id="32" w:name="_Toc481250634"/>
      <w:r w:rsidRPr="003B0A9A">
        <w:t>Major Deliverables</w:t>
      </w:r>
      <w:bookmarkEnd w:id="32"/>
    </w:p>
    <w:p w14:paraId="19AA237F" w14:textId="77777777" w:rsidR="003B0A9A" w:rsidRPr="003B0A9A" w:rsidRDefault="003B0A9A" w:rsidP="000044F3">
      <w:r w:rsidRPr="003B0A9A">
        <w:t>Identify the deliverable documents. You can list the following documents:</w:t>
      </w:r>
    </w:p>
    <w:p w14:paraId="2F206BA5" w14:textId="77777777" w:rsidR="003B0A9A" w:rsidRPr="003B0A9A" w:rsidRDefault="003B0A9A" w:rsidP="000044F3">
      <w:r w:rsidRPr="003B0A9A">
        <w:t>-</w:t>
      </w:r>
      <w:r w:rsidRPr="003B0A9A">
        <w:tab/>
        <w:t xml:space="preserve">Test Plan </w:t>
      </w:r>
    </w:p>
    <w:p w14:paraId="09CE6EBD" w14:textId="77777777" w:rsidR="003B0A9A" w:rsidRPr="003B0A9A" w:rsidRDefault="003B0A9A" w:rsidP="000044F3">
      <w:r w:rsidRPr="003B0A9A">
        <w:t>-</w:t>
      </w:r>
      <w:r w:rsidRPr="003B0A9A">
        <w:tab/>
        <w:t xml:space="preserve">Test Cases </w:t>
      </w:r>
    </w:p>
    <w:p w14:paraId="4F7AFB50" w14:textId="77777777" w:rsidR="003B0A9A" w:rsidRPr="003B0A9A" w:rsidRDefault="003B0A9A" w:rsidP="000044F3">
      <w:r w:rsidRPr="003B0A9A">
        <w:t>-</w:t>
      </w:r>
      <w:r w:rsidRPr="003B0A9A">
        <w:tab/>
        <w:t xml:space="preserve">Test Incident Reports </w:t>
      </w:r>
    </w:p>
    <w:p w14:paraId="73FCD5F6" w14:textId="6B31EE37" w:rsidR="003B0A9A" w:rsidRPr="003B0A9A" w:rsidRDefault="003B0A9A" w:rsidP="000044F3">
      <w:r w:rsidRPr="003B0A9A">
        <w:t>-</w:t>
      </w:r>
      <w:r w:rsidRPr="003B0A9A">
        <w:tab/>
        <w:t xml:space="preserve">Test Summary Reports </w:t>
      </w:r>
      <w:r>
        <w:br w:type="page"/>
      </w:r>
    </w:p>
    <w:p w14:paraId="084DFEBD" w14:textId="2D4BD5E7" w:rsidR="003B0A9A" w:rsidRPr="003B0A9A" w:rsidRDefault="003B0A9A" w:rsidP="000044F3">
      <w:pPr>
        <w:pStyle w:val="Heading2"/>
      </w:pPr>
      <w:bookmarkStart w:id="33" w:name="_Toc481250635"/>
      <w:r w:rsidRPr="003B0A9A">
        <w:lastRenderedPageBreak/>
        <w:t>DEPENDENCIES</w:t>
      </w:r>
      <w:bookmarkEnd w:id="33"/>
    </w:p>
    <w:p w14:paraId="3552BF20" w14:textId="79EC950C" w:rsidR="003B0A9A" w:rsidRPr="003B0A9A" w:rsidRDefault="003B0A9A" w:rsidP="000044F3">
      <w:r w:rsidRPr="003B0A9A">
        <w:t>Identify significant constraints on testing, such as test-item availability, testing-resource availability, and deadlines.</w:t>
      </w:r>
    </w:p>
    <w:p w14:paraId="75B50897" w14:textId="77777777" w:rsidR="000044F3" w:rsidRDefault="000044F3">
      <w:pPr>
        <w:rPr>
          <w:rFonts w:asciiTheme="majorHAnsi" w:eastAsiaTheme="majorEastAsia" w:hAnsiTheme="majorHAnsi" w:cstheme="majorBidi"/>
          <w:b/>
          <w:color w:val="E09B3B" w:themeColor="accent1"/>
          <w:sz w:val="38"/>
          <w:szCs w:val="26"/>
        </w:rPr>
      </w:pPr>
      <w:r>
        <w:br w:type="page"/>
      </w:r>
    </w:p>
    <w:p w14:paraId="00B6804F" w14:textId="3D1783AA" w:rsidR="003B0A9A" w:rsidRPr="003B0A9A" w:rsidRDefault="003B0A9A" w:rsidP="000044F3">
      <w:pPr>
        <w:pStyle w:val="Heading2"/>
      </w:pPr>
      <w:bookmarkStart w:id="34" w:name="_Toc481250636"/>
      <w:r w:rsidRPr="003B0A9A">
        <w:lastRenderedPageBreak/>
        <w:t>RISKS/ASSUMPTIONS</w:t>
      </w:r>
      <w:bookmarkEnd w:id="34"/>
    </w:p>
    <w:p w14:paraId="74650B12" w14:textId="77777777" w:rsidR="003B0A9A" w:rsidRPr="003B0A9A" w:rsidRDefault="003B0A9A" w:rsidP="000044F3">
      <w:r w:rsidRPr="003B0A9A">
        <w:t>Identify the high-risk assumptions of the test plan. Specify contingency plans for each (for example, delay in delivery of test items might require increased night shift scheduling to meet the delivery date).</w:t>
      </w:r>
    </w:p>
    <w:p w14:paraId="6366B078" w14:textId="77777777" w:rsidR="003B0A9A" w:rsidRPr="003B0A9A" w:rsidRDefault="003B0A9A" w:rsidP="003B0A9A">
      <w:pPr>
        <w:pStyle w:val="BlockText"/>
        <w:rPr>
          <w:iCs w:val="0"/>
        </w:rPr>
      </w:pPr>
    </w:p>
    <w:p w14:paraId="758CC56E" w14:textId="77777777" w:rsidR="003B0A9A" w:rsidRPr="003B0A9A" w:rsidRDefault="003B0A9A" w:rsidP="003B0A9A">
      <w:pPr>
        <w:pStyle w:val="BlockText"/>
        <w:rPr>
          <w:iCs w:val="0"/>
        </w:rPr>
      </w:pPr>
    </w:p>
    <w:p w14:paraId="0DDAAF9C" w14:textId="77777777" w:rsidR="003B0A9A" w:rsidRDefault="003B0A9A">
      <w:pPr>
        <w:rPr>
          <w:rFonts w:asciiTheme="majorHAnsi" w:eastAsiaTheme="majorEastAsia" w:hAnsiTheme="majorHAnsi" w:cstheme="majorBidi"/>
          <w:b/>
          <w:color w:val="E09B3B" w:themeColor="accent1"/>
          <w:sz w:val="38"/>
          <w:szCs w:val="26"/>
        </w:rPr>
      </w:pPr>
      <w:r>
        <w:br w:type="page"/>
      </w:r>
    </w:p>
    <w:p w14:paraId="07EF842E" w14:textId="4A22DF82" w:rsidR="003B0A9A" w:rsidRPr="003B0A9A" w:rsidRDefault="003B0A9A" w:rsidP="000044F3">
      <w:pPr>
        <w:pStyle w:val="Heading2"/>
      </w:pPr>
      <w:bookmarkStart w:id="35" w:name="_Toc481250637"/>
      <w:r w:rsidRPr="003B0A9A">
        <w:lastRenderedPageBreak/>
        <w:t>TOOLS</w:t>
      </w:r>
      <w:bookmarkEnd w:id="35"/>
    </w:p>
    <w:p w14:paraId="0AAE8E83" w14:textId="77777777" w:rsidR="003B0A9A" w:rsidRPr="003B0A9A" w:rsidRDefault="003B0A9A" w:rsidP="000044F3">
      <w:r w:rsidRPr="003B0A9A">
        <w:t>List the Automation tools you are going to use. List also the Bug tracking tool here.</w:t>
      </w:r>
    </w:p>
    <w:p w14:paraId="659DFB19" w14:textId="77777777" w:rsidR="003B0A9A" w:rsidRPr="003B0A9A" w:rsidRDefault="003B0A9A" w:rsidP="003B0A9A">
      <w:pPr>
        <w:pStyle w:val="BlockText"/>
        <w:rPr>
          <w:iCs w:val="0"/>
        </w:rPr>
      </w:pPr>
    </w:p>
    <w:p w14:paraId="78B6E12B" w14:textId="77777777" w:rsidR="003B0A9A" w:rsidRPr="003B0A9A" w:rsidRDefault="003B0A9A" w:rsidP="003B0A9A">
      <w:pPr>
        <w:pStyle w:val="BlockText"/>
        <w:rPr>
          <w:iCs w:val="0"/>
        </w:rPr>
      </w:pPr>
      <w:r w:rsidRPr="003B0A9A">
        <w:rPr>
          <w:iCs w:val="0"/>
        </w:rPr>
        <w:t xml:space="preserve"> </w:t>
      </w:r>
    </w:p>
    <w:p w14:paraId="21E95A67" w14:textId="77777777" w:rsidR="000156A3" w:rsidRDefault="000156A3" w:rsidP="000156A3">
      <w:pPr>
        <w:pStyle w:val="BlockText"/>
        <w:rPr>
          <w:iCs w:val="0"/>
        </w:rPr>
      </w:pPr>
    </w:p>
    <w:sectPr w:rsidR="000156A3">
      <w:footerReference w:type="default" r:id="rId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78761" w14:textId="77777777" w:rsidR="00B923AB" w:rsidRDefault="00B923AB">
      <w:pPr>
        <w:spacing w:after="0" w:line="240" w:lineRule="auto"/>
      </w:pPr>
      <w:r>
        <w:separator/>
      </w:r>
    </w:p>
  </w:endnote>
  <w:endnote w:type="continuationSeparator" w:id="0">
    <w:p w14:paraId="0A621EFF" w14:textId="77777777" w:rsidR="00B923AB" w:rsidRDefault="00B92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60C8E0C9" w14:textId="77777777" w:rsidR="00F42065" w:rsidRDefault="009E55B6">
        <w:pPr>
          <w:pStyle w:val="Footer"/>
        </w:pPr>
        <w:r>
          <w:fldChar w:fldCharType="begin"/>
        </w:r>
        <w:r>
          <w:instrText xml:space="preserve"> PAGE   \* MERGEFORMAT </w:instrText>
        </w:r>
        <w:r>
          <w:fldChar w:fldCharType="separate"/>
        </w:r>
        <w:r w:rsidR="00803016">
          <w:rPr>
            <w:noProof/>
          </w:rPr>
          <w:t>2</w:t>
        </w:r>
        <w:r>
          <w:fldChar w:fldCharType="end"/>
        </w:r>
      </w:p>
    </w:sdtContent>
  </w:sdt>
  <w:p w14:paraId="672C9376" w14:textId="77777777" w:rsidR="00F13211" w:rsidRDefault="00F1321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665A6" w14:textId="77777777" w:rsidR="00B923AB" w:rsidRDefault="00B923AB">
      <w:pPr>
        <w:spacing w:after="0" w:line="240" w:lineRule="auto"/>
      </w:pPr>
      <w:r>
        <w:separator/>
      </w:r>
    </w:p>
  </w:footnote>
  <w:footnote w:type="continuationSeparator" w:id="0">
    <w:p w14:paraId="084331A8" w14:textId="77777777" w:rsidR="00B923AB" w:rsidRDefault="00B923A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10F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2">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1"/>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A3"/>
    <w:rsid w:val="000044F3"/>
    <w:rsid w:val="000156A3"/>
    <w:rsid w:val="002B5BDD"/>
    <w:rsid w:val="0034063A"/>
    <w:rsid w:val="00377A68"/>
    <w:rsid w:val="003B0A9A"/>
    <w:rsid w:val="00474D22"/>
    <w:rsid w:val="00803016"/>
    <w:rsid w:val="009E55B6"/>
    <w:rsid w:val="00A27DA2"/>
    <w:rsid w:val="00B923AB"/>
    <w:rsid w:val="00D44113"/>
    <w:rsid w:val="00E86008"/>
    <w:rsid w:val="00F13211"/>
    <w:rsid w:val="00F420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0F9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rsid w:val="000156A3"/>
    <w:pPr>
      <w:keepNext/>
      <w:keepLines/>
      <w:spacing w:after="320" w:line="240" w:lineRule="auto"/>
      <w:contextualSpacing/>
      <w:outlineLvl w:val="3"/>
    </w:pPr>
    <w:rPr>
      <w:rFonts w:asciiTheme="majorHAnsi" w:eastAsiaTheme="majorEastAsia" w:hAnsiTheme="majorHAnsi" w:cstheme="majorBidi"/>
      <w:b/>
      <w:i/>
      <w:iCs/>
      <w:sz w:val="28"/>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rsid w:val="000156A3"/>
    <w:rPr>
      <w:rFonts w:asciiTheme="majorHAnsi" w:eastAsiaTheme="majorEastAsia" w:hAnsiTheme="majorHAnsi" w:cstheme="majorBidi"/>
      <w:b/>
      <w:i/>
      <w:iCs/>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0156A3"/>
    <w:pPr>
      <w:spacing w:before="120" w:after="0"/>
    </w:pPr>
    <w:rPr>
      <w:rFonts w:cstheme="minorHAnsi"/>
      <w:b/>
      <w:bCs/>
      <w:sz w:val="24"/>
      <w:szCs w:val="24"/>
    </w:rPr>
  </w:style>
  <w:style w:type="paragraph" w:styleId="TOC2">
    <w:name w:val="toc 2"/>
    <w:basedOn w:val="Normal"/>
    <w:next w:val="Normal"/>
    <w:autoRedefine/>
    <w:uiPriority w:val="39"/>
    <w:unhideWhenUsed/>
    <w:rsid w:val="000156A3"/>
    <w:pPr>
      <w:spacing w:after="0"/>
      <w:ind w:left="220"/>
    </w:pPr>
    <w:rPr>
      <w:rFonts w:cstheme="minorHAnsi"/>
      <w:b/>
      <w:bCs/>
    </w:rPr>
  </w:style>
  <w:style w:type="paragraph" w:styleId="TOC3">
    <w:name w:val="toc 3"/>
    <w:basedOn w:val="Normal"/>
    <w:next w:val="Normal"/>
    <w:autoRedefine/>
    <w:uiPriority w:val="39"/>
    <w:unhideWhenUsed/>
    <w:rsid w:val="000156A3"/>
    <w:pPr>
      <w:spacing w:after="0"/>
      <w:ind w:left="440"/>
    </w:pPr>
    <w:rPr>
      <w:rFonts w:cstheme="minorHAnsi"/>
    </w:rPr>
  </w:style>
  <w:style w:type="character" w:styleId="Hyperlink">
    <w:name w:val="Hyperlink"/>
    <w:basedOn w:val="DefaultParagraphFont"/>
    <w:uiPriority w:val="99"/>
    <w:unhideWhenUsed/>
    <w:rsid w:val="000156A3"/>
    <w:rPr>
      <w:color w:val="847B97" w:themeColor="hyperlink"/>
      <w:u w:val="single"/>
    </w:rPr>
  </w:style>
  <w:style w:type="paragraph" w:styleId="TOC4">
    <w:name w:val="toc 4"/>
    <w:basedOn w:val="Normal"/>
    <w:next w:val="Normal"/>
    <w:autoRedefine/>
    <w:uiPriority w:val="39"/>
    <w:unhideWhenUsed/>
    <w:rsid w:val="000156A3"/>
    <w:pPr>
      <w:spacing w:after="0"/>
      <w:ind w:left="660"/>
    </w:pPr>
    <w:rPr>
      <w:rFonts w:cstheme="minorHAnsi"/>
      <w:sz w:val="20"/>
      <w:szCs w:val="20"/>
    </w:rPr>
  </w:style>
  <w:style w:type="paragraph" w:styleId="TOC5">
    <w:name w:val="toc 5"/>
    <w:basedOn w:val="Normal"/>
    <w:next w:val="Normal"/>
    <w:autoRedefine/>
    <w:uiPriority w:val="39"/>
    <w:unhideWhenUsed/>
    <w:rsid w:val="000156A3"/>
    <w:pPr>
      <w:spacing w:after="0"/>
      <w:ind w:left="880"/>
    </w:pPr>
    <w:rPr>
      <w:rFonts w:cstheme="minorHAnsi"/>
      <w:sz w:val="20"/>
      <w:szCs w:val="20"/>
    </w:rPr>
  </w:style>
  <w:style w:type="paragraph" w:styleId="TOC6">
    <w:name w:val="toc 6"/>
    <w:basedOn w:val="Normal"/>
    <w:next w:val="Normal"/>
    <w:autoRedefine/>
    <w:uiPriority w:val="39"/>
    <w:unhideWhenUsed/>
    <w:rsid w:val="000156A3"/>
    <w:pPr>
      <w:spacing w:after="0"/>
      <w:ind w:left="1100"/>
    </w:pPr>
    <w:rPr>
      <w:rFonts w:cstheme="minorHAnsi"/>
      <w:sz w:val="20"/>
      <w:szCs w:val="20"/>
    </w:rPr>
  </w:style>
  <w:style w:type="paragraph" w:styleId="TOC7">
    <w:name w:val="toc 7"/>
    <w:basedOn w:val="Normal"/>
    <w:next w:val="Normal"/>
    <w:autoRedefine/>
    <w:uiPriority w:val="39"/>
    <w:unhideWhenUsed/>
    <w:rsid w:val="000156A3"/>
    <w:pPr>
      <w:spacing w:after="0"/>
      <w:ind w:left="1320"/>
    </w:pPr>
    <w:rPr>
      <w:rFonts w:cstheme="minorHAnsi"/>
      <w:sz w:val="20"/>
      <w:szCs w:val="20"/>
    </w:rPr>
  </w:style>
  <w:style w:type="paragraph" w:styleId="TOC8">
    <w:name w:val="toc 8"/>
    <w:basedOn w:val="Normal"/>
    <w:next w:val="Normal"/>
    <w:autoRedefine/>
    <w:uiPriority w:val="39"/>
    <w:unhideWhenUsed/>
    <w:rsid w:val="000156A3"/>
    <w:pPr>
      <w:spacing w:after="0"/>
      <w:ind w:left="1540"/>
    </w:pPr>
    <w:rPr>
      <w:rFonts w:cstheme="minorHAnsi"/>
      <w:sz w:val="20"/>
      <w:szCs w:val="20"/>
    </w:rPr>
  </w:style>
  <w:style w:type="paragraph" w:styleId="TOC9">
    <w:name w:val="toc 9"/>
    <w:basedOn w:val="Normal"/>
    <w:next w:val="Normal"/>
    <w:autoRedefine/>
    <w:uiPriority w:val="39"/>
    <w:unhideWhenUsed/>
    <w:rsid w:val="000156A3"/>
    <w:pPr>
      <w:spacing w:after="0"/>
      <w:ind w:left="1760"/>
    </w:pPr>
    <w:rPr>
      <w:rFonts w:cstheme="minorHAnsi"/>
      <w:sz w:val="20"/>
      <w:szCs w:val="20"/>
    </w:rPr>
  </w:style>
  <w:style w:type="paragraph" w:styleId="BodyText">
    <w:name w:val="Body Text"/>
    <w:basedOn w:val="Normal"/>
    <w:link w:val="BodyTextChar"/>
    <w:rsid w:val="000156A3"/>
    <w:pPr>
      <w:spacing w:before="60" w:after="120" w:line="240" w:lineRule="auto"/>
      <w:ind w:left="576"/>
      <w:jc w:val="both"/>
    </w:pPr>
    <w:rPr>
      <w:rFonts w:ascii="Times New Roman" w:eastAsia="Times New Roman" w:hAnsi="Times New Roman" w:cs="Times New Roman"/>
      <w:color w:val="auto"/>
      <w:sz w:val="24"/>
      <w:szCs w:val="24"/>
      <w:lang w:eastAsia="en-US"/>
    </w:rPr>
  </w:style>
  <w:style w:type="character" w:customStyle="1" w:styleId="BodyTextChar">
    <w:name w:val="Body Text Char"/>
    <w:basedOn w:val="DefaultParagraphFont"/>
    <w:link w:val="BodyText"/>
    <w:rsid w:val="000156A3"/>
    <w:rPr>
      <w:rFonts w:ascii="Times New Roman" w:eastAsia="Times New Roman" w:hAnsi="Times New Roman" w:cs="Times New Roman"/>
      <w:color w:val="auto"/>
      <w:sz w:val="24"/>
      <w:szCs w:val="24"/>
      <w:lang w:eastAsia="en-US"/>
    </w:rPr>
  </w:style>
  <w:style w:type="paragraph" w:customStyle="1" w:styleId="InfoBlue">
    <w:name w:val="InfoBlue"/>
    <w:basedOn w:val="Normal"/>
    <w:next w:val="BodyText"/>
    <w:rsid w:val="000156A3"/>
    <w:pPr>
      <w:widowControl w:val="0"/>
      <w:spacing w:after="120" w:line="240" w:lineRule="atLeast"/>
      <w:ind w:left="576"/>
      <w:jc w:val="both"/>
    </w:pPr>
    <w:rPr>
      <w:rFonts w:ascii="Times New Roman" w:eastAsia="Times New Roman" w:hAnsi="Times New Roman" w:cs="Times New Roman"/>
      <w:i/>
      <w:color w:val="0000FF"/>
      <w:sz w:val="24"/>
      <w:szCs w:val="20"/>
      <w:lang w:eastAsia="en-US"/>
    </w:rPr>
  </w:style>
  <w:style w:type="paragraph" w:customStyle="1" w:styleId="AuthorNames">
    <w:name w:val="AuthorNames"/>
    <w:basedOn w:val="Heading3"/>
    <w:qFormat/>
    <w:rsid w:val="00377A68"/>
  </w:style>
  <w:style w:type="paragraph" w:customStyle="1" w:styleId="DocTitle">
    <w:name w:val="DocTitle"/>
    <w:basedOn w:val="Heading1"/>
    <w:qFormat/>
    <w:rsid w:val="0037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frazer/Library/Containers/com.microsoft.Word/Data/Library/Caches/1033/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78E4B6-14E5-D444-BDF0-7578A18EC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23</TotalTime>
  <Pages>15</Pages>
  <Words>1242</Words>
  <Characters>7083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Frazer</dc:creator>
  <cp:keywords/>
  <dc:description/>
  <cp:lastModifiedBy>JOHN Frazer</cp:lastModifiedBy>
  <cp:revision>8</cp:revision>
  <dcterms:created xsi:type="dcterms:W3CDTF">2017-04-29T15:46:00Z</dcterms:created>
  <dcterms:modified xsi:type="dcterms:W3CDTF">2017-04-29T16:34:00Z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